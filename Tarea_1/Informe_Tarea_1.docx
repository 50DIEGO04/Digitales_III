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E220F" w14:textId="55789234" w:rsidR="00D94BCA" w:rsidRPr="00566B47" w:rsidRDefault="00485EE6" w:rsidP="00146E7E">
      <w:pPr>
        <w:pStyle w:val="Ttulo"/>
        <w:framePr w:w="9361" w:h="1503" w:hRule="exact" w:wrap="notBeside" w:yAlign="inside"/>
        <w:rPr>
          <w:b/>
          <w:lang w:val="es-ES"/>
        </w:rPr>
      </w:pPr>
      <w:r>
        <w:rPr>
          <w:b/>
          <w:lang w:val="es-ES"/>
        </w:rPr>
        <w:t>Nombre del provecto</w:t>
      </w:r>
    </w:p>
    <w:p w14:paraId="59DE2210" w14:textId="7B08DEFB" w:rsidR="00D94BCA" w:rsidRPr="00E865DC" w:rsidRDefault="00485EE6" w:rsidP="00040DBC">
      <w:pPr>
        <w:pStyle w:val="Ttulo"/>
        <w:framePr w:w="9361" w:h="391" w:hRule="exact" w:wrap="notBeside" w:y="61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Descrip</w:t>
      </w:r>
      <w:r w:rsidR="00956184">
        <w:rPr>
          <w:b/>
          <w:bCs/>
          <w:color w:val="000000"/>
          <w:sz w:val="28"/>
          <w:szCs w:val="28"/>
        </w:rPr>
        <w:t>ción del proyecto</w:t>
      </w:r>
    </w:p>
    <w:p w14:paraId="59DE2211" w14:textId="29D77B3C" w:rsidR="00D94BCA" w:rsidRPr="00F322CD" w:rsidRDefault="00F322CD" w:rsidP="007671D1">
      <w:pPr>
        <w:framePr w:w="9072" w:h="706" w:hRule="exact" w:hSpace="187" w:vSpace="187" w:wrap="notBeside" w:vAnchor="text" w:hAnchor="page" w:xAlign="center" w:y="1834"/>
        <w:jc w:val="center"/>
        <w:rPr>
          <w:sz w:val="22"/>
          <w:szCs w:val="22"/>
        </w:rPr>
      </w:pPr>
      <w:r w:rsidRPr="00F322CD">
        <w:rPr>
          <w:sz w:val="22"/>
          <w:szCs w:val="22"/>
        </w:rPr>
        <w:t xml:space="preserve">Juan Diego </w:t>
      </w:r>
      <w:r>
        <w:rPr>
          <w:sz w:val="22"/>
          <w:szCs w:val="22"/>
        </w:rPr>
        <w:t xml:space="preserve">Báez Guerrero </w:t>
      </w:r>
      <w:r w:rsidRPr="00F322CD">
        <w:rPr>
          <w:sz w:val="22"/>
          <w:szCs w:val="22"/>
        </w:rPr>
        <w:t>Cód.</w:t>
      </w:r>
      <w:r w:rsidR="00E865DC" w:rsidRPr="00F322CD">
        <w:rPr>
          <w:sz w:val="22"/>
          <w:szCs w:val="22"/>
        </w:rPr>
        <w:t xml:space="preserve">: </w:t>
      </w:r>
      <w:r>
        <w:rPr>
          <w:sz w:val="22"/>
          <w:szCs w:val="22"/>
        </w:rPr>
        <w:t>2336781</w:t>
      </w:r>
      <w:r w:rsidR="00923A4C" w:rsidRPr="00F322CD">
        <w:rPr>
          <w:sz w:val="22"/>
          <w:szCs w:val="22"/>
        </w:rPr>
        <w:t>,</w:t>
      </w:r>
      <w:r w:rsidR="00CD00B1">
        <w:rPr>
          <w:sz w:val="22"/>
          <w:szCs w:val="22"/>
        </w:rPr>
        <w:t xml:space="preserve"> </w:t>
      </w:r>
    </w:p>
    <w:p w14:paraId="59DE2212" w14:textId="0DC06B0D" w:rsidR="00D94BCA" w:rsidRDefault="00D94BCA" w:rsidP="00040DBC">
      <w:pPr>
        <w:pStyle w:val="Authors"/>
        <w:framePr w:h="374" w:hRule="exact" w:wrap="notBeside" w:y="1214"/>
        <w:rPr>
          <w:rStyle w:val="MemberType"/>
          <w:i w:val="0"/>
          <w:iCs w:val="0"/>
          <w:lang w:val="es-ES"/>
        </w:rPr>
      </w:pPr>
      <w:r>
        <w:rPr>
          <w:rStyle w:val="MemberType"/>
          <w:i w:val="0"/>
          <w:iCs w:val="0"/>
          <w:lang w:val="es-ES"/>
        </w:rPr>
        <w:t>Presen</w:t>
      </w:r>
      <w:r w:rsidR="004A62BC">
        <w:rPr>
          <w:rStyle w:val="MemberType"/>
          <w:i w:val="0"/>
          <w:iCs w:val="0"/>
          <w:lang w:val="es-ES"/>
        </w:rPr>
        <w:t xml:space="preserve">tado a: </w:t>
      </w:r>
      <w:r w:rsidR="00956184">
        <w:rPr>
          <w:rStyle w:val="MemberType"/>
          <w:i w:val="0"/>
          <w:iCs w:val="0"/>
          <w:lang w:val="es-ES"/>
        </w:rPr>
        <w:t>Nombre del profesor</w:t>
      </w:r>
      <w:r w:rsidR="002D2AEF">
        <w:rPr>
          <w:rStyle w:val="MemberType"/>
          <w:i w:val="0"/>
          <w:iCs w:val="0"/>
          <w:lang w:val="es-ES"/>
        </w:rPr>
        <w:t xml:space="preserve">  </w:t>
      </w:r>
    </w:p>
    <w:p w14:paraId="59DE2213" w14:textId="5299A80D" w:rsidR="00685ED5" w:rsidRPr="00426AF9" w:rsidRDefault="00426AF9" w:rsidP="00426AF9">
      <w:pPr>
        <w:pStyle w:val="Prrafodelista"/>
        <w:spacing w:after="120"/>
        <w:ind w:left="-62"/>
        <w:rPr>
          <w:rFonts w:ascii="Times New Roman" w:hAnsi="Times New Roman"/>
          <w:b/>
          <w:bCs/>
          <w:sz w:val="20"/>
          <w:szCs w:val="20"/>
        </w:rPr>
      </w:pPr>
      <w:r w:rsidRPr="00426AF9">
        <w:rPr>
          <w:rFonts w:ascii="Times New Roman" w:hAnsi="Times New Roman"/>
          <w:b/>
          <w:bCs/>
          <w:sz w:val="20"/>
          <w:szCs w:val="20"/>
        </w:rPr>
        <w:t>ABSTRACT</w:t>
      </w:r>
      <w:r w:rsidR="00D94BCA" w:rsidRPr="00426AF9">
        <w:rPr>
          <w:rFonts w:ascii="Times New Roman" w:hAnsi="Times New Roman"/>
          <w:b/>
          <w:bCs/>
          <w:sz w:val="20"/>
          <w:szCs w:val="20"/>
        </w:rPr>
        <w:t xml:space="preserve">: </w:t>
      </w:r>
    </w:p>
    <w:p w14:paraId="59DE2214" w14:textId="77777777" w:rsidR="00685ED5" w:rsidRDefault="00685ED5" w:rsidP="00685ED5">
      <w:pPr>
        <w:jc w:val="both"/>
        <w:rPr>
          <w:i/>
          <w:sz w:val="18"/>
          <w:szCs w:val="18"/>
          <w:lang w:val="es-MX"/>
        </w:rPr>
      </w:pPr>
    </w:p>
    <w:p w14:paraId="59DE2215" w14:textId="77777777" w:rsidR="00685ED5" w:rsidRPr="0091347C" w:rsidRDefault="00685ED5" w:rsidP="00685ED5">
      <w:pPr>
        <w:jc w:val="both"/>
        <w:rPr>
          <w:i/>
          <w:lang w:val="es-MX"/>
        </w:rPr>
      </w:pPr>
    </w:p>
    <w:p w14:paraId="59DE2216" w14:textId="77777777" w:rsidR="00D94BCA" w:rsidRPr="0091347C" w:rsidRDefault="00850DA3" w:rsidP="00685ED5">
      <w:pPr>
        <w:pStyle w:val="Prrafodelista"/>
        <w:numPr>
          <w:ilvl w:val="0"/>
          <w:numId w:val="32"/>
        </w:numPr>
        <w:spacing w:after="120"/>
        <w:ind w:left="-62" w:firstLine="0"/>
        <w:jc w:val="center"/>
        <w:rPr>
          <w:rFonts w:ascii="Times New Roman" w:hAnsi="Times New Roman"/>
          <w:i/>
          <w:sz w:val="20"/>
          <w:szCs w:val="20"/>
          <w:lang w:val="es-MX"/>
        </w:rPr>
      </w:pPr>
      <w:r w:rsidRPr="0091347C">
        <w:rPr>
          <w:rFonts w:ascii="Times New Roman" w:hAnsi="Times New Roman"/>
          <w:b/>
          <w:bCs/>
          <w:sz w:val="20"/>
          <w:szCs w:val="20"/>
        </w:rPr>
        <w:t>INT</w:t>
      </w:r>
      <w:r w:rsidR="00923A4C" w:rsidRPr="0091347C">
        <w:rPr>
          <w:rFonts w:ascii="Times New Roman" w:hAnsi="Times New Roman"/>
          <w:b/>
          <w:bCs/>
          <w:sz w:val="20"/>
          <w:szCs w:val="20"/>
        </w:rPr>
        <w:t>RODUCCIÓ</w:t>
      </w:r>
      <w:r w:rsidRPr="0091347C">
        <w:rPr>
          <w:rFonts w:ascii="Times New Roman" w:hAnsi="Times New Roman"/>
          <w:b/>
          <w:bCs/>
          <w:sz w:val="20"/>
          <w:szCs w:val="20"/>
        </w:rPr>
        <w:t>N</w:t>
      </w:r>
    </w:p>
    <w:p w14:paraId="59DE2219" w14:textId="77777777" w:rsidR="00BD5809" w:rsidRPr="0091347C" w:rsidRDefault="00BD5809" w:rsidP="00FF488E">
      <w:pPr>
        <w:jc w:val="both"/>
        <w:rPr>
          <w:b/>
          <w:bCs/>
          <w:lang w:val="es-ES"/>
        </w:rPr>
      </w:pPr>
    </w:p>
    <w:p w14:paraId="59DE221A" w14:textId="5D42A1EB" w:rsidR="00D94BCA" w:rsidRPr="0091347C" w:rsidRDefault="00F21FE0" w:rsidP="00685ED5">
      <w:pPr>
        <w:pStyle w:val="Prrafodelista"/>
        <w:numPr>
          <w:ilvl w:val="0"/>
          <w:numId w:val="32"/>
        </w:numPr>
        <w:jc w:val="center"/>
        <w:rPr>
          <w:rFonts w:ascii="Times New Roman" w:hAnsi="Times New Roman"/>
          <w:b/>
          <w:bCs/>
          <w:sz w:val="20"/>
          <w:szCs w:val="20"/>
        </w:rPr>
      </w:pPr>
      <w:r w:rsidRPr="0091347C">
        <w:rPr>
          <w:rFonts w:ascii="Times New Roman" w:hAnsi="Times New Roman"/>
          <w:b/>
          <w:bCs/>
          <w:sz w:val="20"/>
          <w:szCs w:val="20"/>
        </w:rPr>
        <w:t>MARCO TE</w:t>
      </w:r>
      <w:r w:rsidR="00BB067B">
        <w:rPr>
          <w:rFonts w:ascii="Times New Roman" w:hAnsi="Times New Roman"/>
          <w:b/>
          <w:bCs/>
          <w:sz w:val="20"/>
          <w:szCs w:val="20"/>
        </w:rPr>
        <w:t>Ó</w:t>
      </w:r>
      <w:r w:rsidRPr="0091347C">
        <w:rPr>
          <w:rFonts w:ascii="Times New Roman" w:hAnsi="Times New Roman"/>
          <w:b/>
          <w:bCs/>
          <w:sz w:val="20"/>
          <w:szCs w:val="20"/>
        </w:rPr>
        <w:t>RICO</w:t>
      </w:r>
    </w:p>
    <w:p w14:paraId="59DE2236" w14:textId="77777777" w:rsidR="003F03D7" w:rsidRPr="0091347C" w:rsidRDefault="003F03D7" w:rsidP="00802D55">
      <w:pPr>
        <w:pStyle w:val="Text"/>
        <w:ind w:firstLine="0"/>
        <w:rPr>
          <w:lang w:val="es-ES"/>
        </w:rPr>
      </w:pPr>
    </w:p>
    <w:p w14:paraId="59DE2237" w14:textId="77777777" w:rsidR="00195D23" w:rsidRPr="00847466" w:rsidRDefault="00195D23" w:rsidP="00802D55">
      <w:pPr>
        <w:pStyle w:val="Text"/>
        <w:ind w:firstLine="0"/>
        <w:rPr>
          <w:lang w:val="es-ES"/>
        </w:rPr>
      </w:pPr>
    </w:p>
    <w:p w14:paraId="59DE2238" w14:textId="6CA0D498" w:rsidR="00E31D67" w:rsidRDefault="00E31D67" w:rsidP="0091347C">
      <w:pPr>
        <w:pStyle w:val="Prrafodelista"/>
        <w:numPr>
          <w:ilvl w:val="0"/>
          <w:numId w:val="32"/>
        </w:num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5000F25A" w14:textId="77777777" w:rsidR="00931B3B" w:rsidRDefault="00931B3B" w:rsidP="00931B3B">
      <w:pPr>
        <w:pStyle w:val="Prrafodelista"/>
        <w:ind w:left="295"/>
        <w:rPr>
          <w:rFonts w:ascii="Times New Roman" w:hAnsi="Times New Roman"/>
          <w:b/>
          <w:bCs/>
          <w:sz w:val="20"/>
          <w:szCs w:val="20"/>
        </w:rPr>
      </w:pPr>
    </w:p>
    <w:p w14:paraId="59DE229D" w14:textId="62504DEA" w:rsidR="004C471D" w:rsidRPr="002C5AFE" w:rsidRDefault="00956184" w:rsidP="002C5AFE">
      <w:pPr>
        <w:pStyle w:val="Prrafodelista"/>
        <w:numPr>
          <w:ilvl w:val="0"/>
          <w:numId w:val="32"/>
        </w:numPr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PROCEDIMIENTO Y </w:t>
      </w:r>
      <w:r w:rsidR="002C5AFE">
        <w:rPr>
          <w:rFonts w:ascii="Times New Roman" w:hAnsi="Times New Roman"/>
          <w:b/>
          <w:bCs/>
          <w:sz w:val="20"/>
          <w:szCs w:val="20"/>
        </w:rPr>
        <w:t xml:space="preserve">RESULTADOS </w:t>
      </w:r>
    </w:p>
    <w:p w14:paraId="59DE229E" w14:textId="77777777" w:rsidR="00EF7866" w:rsidRDefault="00EF7866" w:rsidP="003F03D7">
      <w:pPr>
        <w:jc w:val="both"/>
        <w:rPr>
          <w:bCs/>
          <w:lang w:val="es-ES"/>
        </w:rPr>
      </w:pPr>
    </w:p>
    <w:p w14:paraId="59DE229F" w14:textId="77777777" w:rsidR="003F03D7" w:rsidRDefault="003F03D7" w:rsidP="003F03D7">
      <w:pPr>
        <w:jc w:val="both"/>
        <w:rPr>
          <w:bCs/>
          <w:lang w:val="es-ES"/>
        </w:rPr>
      </w:pPr>
    </w:p>
    <w:p w14:paraId="59DE22A0" w14:textId="77777777" w:rsidR="003F03D7" w:rsidRPr="00EF7866" w:rsidRDefault="003F03D7" w:rsidP="00EF7866">
      <w:pPr>
        <w:pStyle w:val="Prrafodelista"/>
        <w:numPr>
          <w:ilvl w:val="0"/>
          <w:numId w:val="32"/>
        </w:numPr>
        <w:ind w:hanging="357"/>
        <w:contextualSpacing w:val="0"/>
        <w:jc w:val="center"/>
        <w:rPr>
          <w:rFonts w:ascii="Times New Roman" w:hAnsi="Times New Roman"/>
          <w:b/>
          <w:bCs/>
          <w:sz w:val="20"/>
          <w:szCs w:val="20"/>
        </w:rPr>
      </w:pPr>
      <w:r w:rsidRPr="00EF7866">
        <w:rPr>
          <w:rFonts w:ascii="Times New Roman" w:hAnsi="Times New Roman"/>
          <w:b/>
          <w:bCs/>
          <w:sz w:val="20"/>
          <w:szCs w:val="20"/>
        </w:rPr>
        <w:t>CONCLUSIONES</w:t>
      </w:r>
    </w:p>
    <w:p w14:paraId="59DE22AC" w14:textId="77777777" w:rsidR="00EF7866" w:rsidRPr="00EF7866" w:rsidRDefault="00EF7866" w:rsidP="00EF7866">
      <w:pPr>
        <w:pStyle w:val="Prrafodelista"/>
        <w:spacing w:after="0"/>
        <w:ind w:left="0"/>
        <w:rPr>
          <w:rFonts w:ascii="Times New Roman" w:hAnsi="Times New Roman"/>
          <w:sz w:val="20"/>
          <w:szCs w:val="20"/>
        </w:rPr>
      </w:pPr>
    </w:p>
    <w:p w14:paraId="59DE22AD" w14:textId="77777777" w:rsidR="00EF7866" w:rsidRPr="00EF7866" w:rsidRDefault="00EF7866" w:rsidP="00EF7866">
      <w:pPr>
        <w:jc w:val="both"/>
      </w:pPr>
    </w:p>
    <w:p w14:paraId="59DE22AE" w14:textId="77777777" w:rsidR="00D94BCA" w:rsidRPr="00EF7866" w:rsidRDefault="00D94BCA" w:rsidP="00EF7866">
      <w:pPr>
        <w:pStyle w:val="Prrafodelista"/>
        <w:keepNext/>
        <w:numPr>
          <w:ilvl w:val="0"/>
          <w:numId w:val="32"/>
        </w:numPr>
        <w:jc w:val="center"/>
        <w:outlineLvl w:val="0"/>
        <w:rPr>
          <w:b/>
          <w:bCs/>
          <w:lang w:eastAsia="es-ES"/>
        </w:rPr>
      </w:pPr>
      <w:r w:rsidRPr="00EF7866">
        <w:rPr>
          <w:b/>
          <w:bCs/>
          <w:lang w:eastAsia="es-ES"/>
        </w:rPr>
        <w:t>REFERENCIAS</w:t>
      </w:r>
    </w:p>
    <w:p w14:paraId="59DE22C0" w14:textId="07FA1A02" w:rsidR="00D94BCA" w:rsidRPr="0091347C" w:rsidRDefault="00D94BCA" w:rsidP="0091347C">
      <w:pPr>
        <w:keepNext/>
        <w:autoSpaceDE/>
        <w:autoSpaceDN/>
        <w:outlineLvl w:val="0"/>
        <w:rPr>
          <w:lang w:val="en-US"/>
        </w:rPr>
      </w:pPr>
    </w:p>
    <w:sectPr w:rsidR="00D94BCA" w:rsidRPr="0091347C" w:rsidSect="003F03D7">
      <w:headerReference w:type="default" r:id="rId8"/>
      <w:type w:val="continuous"/>
      <w:pgSz w:w="12240" w:h="15840" w:code="1"/>
      <w:pgMar w:top="-2127" w:right="900" w:bottom="1134" w:left="1134" w:header="431" w:footer="431" w:gutter="0"/>
      <w:cols w:num="2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5B674" w14:textId="77777777" w:rsidR="004622B6" w:rsidRDefault="004622B6">
      <w:r>
        <w:separator/>
      </w:r>
    </w:p>
  </w:endnote>
  <w:endnote w:type="continuationSeparator" w:id="0">
    <w:p w14:paraId="5E01D86F" w14:textId="77777777" w:rsidR="004622B6" w:rsidRDefault="00462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altName w:val="Cambria"/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AD59B" w14:textId="77777777" w:rsidR="004622B6" w:rsidRDefault="004622B6"/>
  </w:footnote>
  <w:footnote w:type="continuationSeparator" w:id="0">
    <w:p w14:paraId="071C597D" w14:textId="77777777" w:rsidR="004622B6" w:rsidRDefault="00462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5173"/>
      <w:gridCol w:w="2268"/>
    </w:tblGrid>
    <w:tr w:rsidR="00C9581C" w14:paraId="59DE22D5" w14:textId="77777777" w:rsidTr="00146E7E">
      <w:trPr>
        <w:jc w:val="center"/>
      </w:trPr>
      <w:tc>
        <w:tcPr>
          <w:tcW w:w="2268" w:type="dxa"/>
          <w:vAlign w:val="center"/>
        </w:tcPr>
        <w:p w14:paraId="59DE22CF" w14:textId="77777777" w:rsidR="00C9581C" w:rsidRDefault="00C9581C" w:rsidP="00C9581C">
          <w:pPr>
            <w:pStyle w:val="Encabezado"/>
            <w:jc w:val="center"/>
          </w:pPr>
          <w:r w:rsidRPr="00C9581C">
            <w:rPr>
              <w:noProof/>
              <w:lang w:eastAsia="es-CO"/>
            </w:rPr>
            <w:drawing>
              <wp:inline distT="0" distB="0" distL="0" distR="0" wp14:anchorId="59DE22D7" wp14:editId="59DE22D8">
                <wp:extent cx="904455" cy="900000"/>
                <wp:effectExtent l="0" t="0" r="0" b="0"/>
                <wp:docPr id="18" name="Imagen 18" descr="D:\USTA\USTA\Imágenes\Escudo_Universidad_Santo_Tomà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:\USTA\USTA\Imágenes\Escudo_Universidad_Santo_Tomà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455" cy="9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14:paraId="59DE22D0" w14:textId="77777777" w:rsidR="00C9581C" w:rsidRPr="00C9581C" w:rsidRDefault="00C9581C" w:rsidP="00146E7E">
          <w:pPr>
            <w:pStyle w:val="NormalWeb"/>
            <w:spacing w:before="0" w:beforeAutospacing="0" w:after="0" w:afterAutospacing="0"/>
            <w:jc w:val="center"/>
            <w:rPr>
              <w:sz w:val="18"/>
              <w:lang w:eastAsia="es-CO"/>
            </w:rPr>
          </w:pPr>
          <w:r w:rsidRPr="00C9581C">
            <w:rPr>
              <w:rFonts w:ascii="Bell MT" w:hAnsi="Bell MT"/>
              <w:b/>
              <w:bCs/>
              <w:color w:val="000000"/>
              <w:kern w:val="24"/>
              <w:sz w:val="36"/>
              <w:szCs w:val="48"/>
            </w:rPr>
            <w:t>U</w:t>
          </w:r>
          <w:r w:rsidRPr="00C9581C">
            <w:rPr>
              <w:rFonts w:ascii="Bell MT" w:hAnsi="Bell MT"/>
              <w:b/>
              <w:bCs/>
              <w:color w:val="000000"/>
              <w:kern w:val="24"/>
              <w:szCs w:val="36"/>
            </w:rPr>
            <w:t>NIVERSIDAD</w:t>
          </w:r>
          <w:r w:rsidRPr="00C9581C">
            <w:rPr>
              <w:rFonts w:ascii="Bell MT" w:hAnsi="Bell MT"/>
              <w:b/>
              <w:bCs/>
              <w:color w:val="000000"/>
              <w:kern w:val="24"/>
              <w:sz w:val="36"/>
              <w:szCs w:val="48"/>
            </w:rPr>
            <w:t xml:space="preserve"> S</w:t>
          </w:r>
          <w:r w:rsidRPr="00C9581C">
            <w:rPr>
              <w:rFonts w:ascii="Bell MT" w:hAnsi="Bell MT"/>
              <w:b/>
              <w:bCs/>
              <w:color w:val="000000"/>
              <w:kern w:val="24"/>
              <w:szCs w:val="36"/>
            </w:rPr>
            <w:t xml:space="preserve">ANTO </w:t>
          </w:r>
          <w:r w:rsidRPr="00C9581C">
            <w:rPr>
              <w:rFonts w:ascii="Bell MT" w:hAnsi="Bell MT"/>
              <w:b/>
              <w:bCs/>
              <w:color w:val="000000"/>
              <w:kern w:val="24"/>
              <w:sz w:val="36"/>
              <w:szCs w:val="48"/>
            </w:rPr>
            <w:t>T</w:t>
          </w:r>
          <w:r w:rsidRPr="00C9581C">
            <w:rPr>
              <w:rFonts w:ascii="Bell MT" w:hAnsi="Bell MT"/>
              <w:b/>
              <w:bCs/>
              <w:color w:val="000000"/>
              <w:kern w:val="24"/>
              <w:szCs w:val="36"/>
            </w:rPr>
            <w:t>OMÁS</w:t>
          </w:r>
        </w:p>
        <w:p w14:paraId="59DE22D1" w14:textId="77777777" w:rsidR="00C9581C" w:rsidRPr="00C9581C" w:rsidRDefault="00C9581C" w:rsidP="00146E7E">
          <w:pPr>
            <w:pStyle w:val="NormalWeb"/>
            <w:spacing w:before="0" w:beforeAutospacing="0" w:after="0" w:afterAutospacing="0"/>
            <w:jc w:val="center"/>
            <w:rPr>
              <w:sz w:val="18"/>
              <w:lang w:eastAsia="es-CO"/>
            </w:rPr>
          </w:pPr>
          <w:r w:rsidRPr="00C9581C">
            <w:rPr>
              <w:rFonts w:ascii="Bell MT" w:hAnsi="Bell MT"/>
              <w:b/>
              <w:bCs/>
              <w:color w:val="000000"/>
              <w:kern w:val="24"/>
              <w:sz w:val="18"/>
            </w:rPr>
            <w:t>PRIMER CLAUSTRO UNIVERSITARIO DE COLOMBIA</w:t>
          </w:r>
        </w:p>
        <w:p w14:paraId="59DE22D2" w14:textId="77777777" w:rsidR="00C9581C" w:rsidRPr="00C9581C" w:rsidRDefault="00C9581C" w:rsidP="00146E7E">
          <w:pPr>
            <w:pStyle w:val="Encabezado"/>
            <w:jc w:val="center"/>
            <w:rPr>
              <w:sz w:val="14"/>
            </w:rPr>
          </w:pPr>
        </w:p>
        <w:p w14:paraId="59DE22D3" w14:textId="77777777" w:rsidR="00C9581C" w:rsidRPr="00D6148D" w:rsidRDefault="00C9581C" w:rsidP="00146E7E">
          <w:pPr>
            <w:pStyle w:val="NormalWeb"/>
            <w:pBdr>
              <w:top w:val="single" w:sz="4" w:space="1" w:color="auto"/>
              <w:bottom w:val="single" w:sz="4" w:space="1" w:color="auto"/>
            </w:pBdr>
            <w:spacing w:before="0" w:beforeAutospacing="0" w:after="0" w:afterAutospacing="0"/>
            <w:jc w:val="center"/>
            <w:rPr>
              <w:sz w:val="18"/>
              <w:lang w:eastAsia="es-CO"/>
            </w:rPr>
          </w:pPr>
          <w:r w:rsidRPr="00D6148D">
            <w:rPr>
              <w:rFonts w:ascii="Bell MT" w:hAnsi="Bell MT"/>
              <w:b/>
              <w:bCs/>
              <w:kern w:val="24"/>
              <w:szCs w:val="36"/>
            </w:rPr>
            <w:t>FACULTAD INGENIERÍA ELECTRÓNICA</w:t>
          </w:r>
        </w:p>
      </w:tc>
      <w:tc>
        <w:tcPr>
          <w:tcW w:w="2268" w:type="dxa"/>
          <w:vAlign w:val="center"/>
        </w:tcPr>
        <w:p w14:paraId="59DE22D4" w14:textId="77777777" w:rsidR="00C9581C" w:rsidRDefault="00C9581C" w:rsidP="00C9581C">
          <w:pPr>
            <w:pStyle w:val="Encabezado"/>
            <w:jc w:val="center"/>
          </w:pPr>
          <w:r>
            <w:rPr>
              <w:noProof/>
              <w:color w:val="404040" w:themeColor="text1" w:themeTint="BF"/>
              <w:lang w:eastAsia="es-CO"/>
            </w:rPr>
            <w:drawing>
              <wp:inline distT="0" distB="0" distL="0" distR="0" wp14:anchorId="59DE22D9" wp14:editId="59DE22DA">
                <wp:extent cx="865505" cy="981710"/>
                <wp:effectExtent l="0" t="0" r="0" b="8890"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505" cy="9817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59DE22D6" w14:textId="77777777" w:rsidR="004E457D" w:rsidRPr="00C9581C" w:rsidRDefault="004E457D" w:rsidP="00146E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  <w:rPr>
        <w:rFonts w:cs="Times New Roman"/>
      </w:rPr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rFonts w:cs="Times New Roman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rFonts w:cs="Times New Roman"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  <w:rPr>
        <w:rFonts w:cs="Times New Roman"/>
      </w:r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  <w:rPr>
        <w:rFonts w:cs="Times New Roman"/>
      </w:r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  <w:rPr>
        <w:rFonts w:cs="Times New Roman"/>
      </w:r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  <w:rPr>
        <w:rFonts w:cs="Times New Roman"/>
      </w:r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  <w:rPr>
        <w:rFonts w:cs="Times New Roman"/>
      </w:r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  <w:rPr>
        <w:rFonts w:cs="Times New Roman"/>
      </w:rPr>
    </w:lvl>
  </w:abstractNum>
  <w:abstractNum w:abstractNumId="1" w15:restartNumberingAfterBreak="0">
    <w:nsid w:val="04B6575F"/>
    <w:multiLevelType w:val="hybridMultilevel"/>
    <w:tmpl w:val="569E62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700FC5"/>
    <w:multiLevelType w:val="hybridMultilevel"/>
    <w:tmpl w:val="E56ABF3E"/>
    <w:lvl w:ilvl="0" w:tplc="0C0A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3" w15:restartNumberingAfterBreak="0">
    <w:nsid w:val="0B0150CD"/>
    <w:multiLevelType w:val="hybridMultilevel"/>
    <w:tmpl w:val="26D2B5CA"/>
    <w:lvl w:ilvl="0" w:tplc="9E189E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47FCF"/>
    <w:multiLevelType w:val="hybridMultilevel"/>
    <w:tmpl w:val="71EE4CA6"/>
    <w:lvl w:ilvl="0" w:tplc="505C63A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400C7"/>
    <w:multiLevelType w:val="hybridMultilevel"/>
    <w:tmpl w:val="0FC4330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D605EBC"/>
    <w:multiLevelType w:val="hybridMultilevel"/>
    <w:tmpl w:val="3782D836"/>
    <w:lvl w:ilvl="0" w:tplc="C2BC290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F1694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A3642C6"/>
    <w:multiLevelType w:val="hybridMultilevel"/>
    <w:tmpl w:val="2D8809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024F7"/>
    <w:multiLevelType w:val="hybridMultilevel"/>
    <w:tmpl w:val="BB36836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F5079"/>
    <w:multiLevelType w:val="hybridMultilevel"/>
    <w:tmpl w:val="529C958E"/>
    <w:lvl w:ilvl="0" w:tplc="7BB8D4A4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D61FD"/>
    <w:multiLevelType w:val="hybridMultilevel"/>
    <w:tmpl w:val="F03CD4DA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BF45B33"/>
    <w:multiLevelType w:val="hybridMultilevel"/>
    <w:tmpl w:val="EFFC3CBA"/>
    <w:lvl w:ilvl="0" w:tplc="0C0A000D">
      <w:start w:val="1"/>
      <w:numFmt w:val="bullet"/>
      <w:lvlText w:val=""/>
      <w:lvlJc w:val="left"/>
      <w:pPr>
        <w:ind w:left="134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13" w15:restartNumberingAfterBreak="0">
    <w:nsid w:val="2C086404"/>
    <w:multiLevelType w:val="hybridMultilevel"/>
    <w:tmpl w:val="70EA2E36"/>
    <w:lvl w:ilvl="0" w:tplc="0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C5D144B"/>
    <w:multiLevelType w:val="multilevel"/>
    <w:tmpl w:val="0C0A0025"/>
    <w:numStyleLink w:val="Estilo1"/>
  </w:abstractNum>
  <w:abstractNum w:abstractNumId="15" w15:restartNumberingAfterBreak="0">
    <w:nsid w:val="2E0776FA"/>
    <w:multiLevelType w:val="hybridMultilevel"/>
    <w:tmpl w:val="AD540910"/>
    <w:lvl w:ilvl="0" w:tplc="0B54EF3C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8904F9"/>
    <w:multiLevelType w:val="hybridMultilevel"/>
    <w:tmpl w:val="31120D56"/>
    <w:lvl w:ilvl="0" w:tplc="0C0A000F">
      <w:start w:val="1"/>
      <w:numFmt w:val="decimal"/>
      <w:lvlText w:val="%1."/>
      <w:lvlJc w:val="left"/>
      <w:pPr>
        <w:ind w:left="922" w:hanging="360"/>
      </w:pPr>
    </w:lvl>
    <w:lvl w:ilvl="1" w:tplc="0C0A0019" w:tentative="1">
      <w:start w:val="1"/>
      <w:numFmt w:val="lowerLetter"/>
      <w:lvlText w:val="%2."/>
      <w:lvlJc w:val="left"/>
      <w:pPr>
        <w:ind w:left="1642" w:hanging="360"/>
      </w:pPr>
    </w:lvl>
    <w:lvl w:ilvl="2" w:tplc="0C0A001B" w:tentative="1">
      <w:start w:val="1"/>
      <w:numFmt w:val="lowerRoman"/>
      <w:lvlText w:val="%3."/>
      <w:lvlJc w:val="right"/>
      <w:pPr>
        <w:ind w:left="2362" w:hanging="180"/>
      </w:pPr>
    </w:lvl>
    <w:lvl w:ilvl="3" w:tplc="0C0A000F" w:tentative="1">
      <w:start w:val="1"/>
      <w:numFmt w:val="decimal"/>
      <w:lvlText w:val="%4."/>
      <w:lvlJc w:val="left"/>
      <w:pPr>
        <w:ind w:left="3082" w:hanging="360"/>
      </w:pPr>
    </w:lvl>
    <w:lvl w:ilvl="4" w:tplc="0C0A0019" w:tentative="1">
      <w:start w:val="1"/>
      <w:numFmt w:val="lowerLetter"/>
      <w:lvlText w:val="%5."/>
      <w:lvlJc w:val="left"/>
      <w:pPr>
        <w:ind w:left="3802" w:hanging="360"/>
      </w:pPr>
    </w:lvl>
    <w:lvl w:ilvl="5" w:tplc="0C0A001B" w:tentative="1">
      <w:start w:val="1"/>
      <w:numFmt w:val="lowerRoman"/>
      <w:lvlText w:val="%6."/>
      <w:lvlJc w:val="right"/>
      <w:pPr>
        <w:ind w:left="4522" w:hanging="180"/>
      </w:pPr>
    </w:lvl>
    <w:lvl w:ilvl="6" w:tplc="0C0A000F" w:tentative="1">
      <w:start w:val="1"/>
      <w:numFmt w:val="decimal"/>
      <w:lvlText w:val="%7."/>
      <w:lvlJc w:val="left"/>
      <w:pPr>
        <w:ind w:left="5242" w:hanging="360"/>
      </w:pPr>
    </w:lvl>
    <w:lvl w:ilvl="7" w:tplc="0C0A0019" w:tentative="1">
      <w:start w:val="1"/>
      <w:numFmt w:val="lowerLetter"/>
      <w:lvlText w:val="%8."/>
      <w:lvlJc w:val="left"/>
      <w:pPr>
        <w:ind w:left="5962" w:hanging="360"/>
      </w:pPr>
    </w:lvl>
    <w:lvl w:ilvl="8" w:tplc="0C0A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7" w15:restartNumberingAfterBreak="0">
    <w:nsid w:val="30781AF6"/>
    <w:multiLevelType w:val="hybridMultilevel"/>
    <w:tmpl w:val="2CBA21E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9340B"/>
    <w:multiLevelType w:val="hybridMultilevel"/>
    <w:tmpl w:val="964AFAD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C15E4"/>
    <w:multiLevelType w:val="hybridMultilevel"/>
    <w:tmpl w:val="EDAEDD68"/>
    <w:lvl w:ilvl="0" w:tplc="0C0A000F">
      <w:start w:val="1"/>
      <w:numFmt w:val="decimal"/>
      <w:lvlText w:val="%1."/>
      <w:lvlJc w:val="left"/>
      <w:pPr>
        <w:ind w:left="922" w:hanging="360"/>
      </w:pPr>
    </w:lvl>
    <w:lvl w:ilvl="1" w:tplc="0C0A0019" w:tentative="1">
      <w:start w:val="1"/>
      <w:numFmt w:val="lowerLetter"/>
      <w:lvlText w:val="%2."/>
      <w:lvlJc w:val="left"/>
      <w:pPr>
        <w:ind w:left="1642" w:hanging="360"/>
      </w:pPr>
    </w:lvl>
    <w:lvl w:ilvl="2" w:tplc="0C0A001B" w:tentative="1">
      <w:start w:val="1"/>
      <w:numFmt w:val="lowerRoman"/>
      <w:lvlText w:val="%3."/>
      <w:lvlJc w:val="right"/>
      <w:pPr>
        <w:ind w:left="2362" w:hanging="180"/>
      </w:pPr>
    </w:lvl>
    <w:lvl w:ilvl="3" w:tplc="0C0A000F" w:tentative="1">
      <w:start w:val="1"/>
      <w:numFmt w:val="decimal"/>
      <w:lvlText w:val="%4."/>
      <w:lvlJc w:val="left"/>
      <w:pPr>
        <w:ind w:left="3082" w:hanging="360"/>
      </w:pPr>
    </w:lvl>
    <w:lvl w:ilvl="4" w:tplc="0C0A0019" w:tentative="1">
      <w:start w:val="1"/>
      <w:numFmt w:val="lowerLetter"/>
      <w:lvlText w:val="%5."/>
      <w:lvlJc w:val="left"/>
      <w:pPr>
        <w:ind w:left="3802" w:hanging="360"/>
      </w:pPr>
    </w:lvl>
    <w:lvl w:ilvl="5" w:tplc="0C0A001B" w:tentative="1">
      <w:start w:val="1"/>
      <w:numFmt w:val="lowerRoman"/>
      <w:lvlText w:val="%6."/>
      <w:lvlJc w:val="right"/>
      <w:pPr>
        <w:ind w:left="4522" w:hanging="180"/>
      </w:pPr>
    </w:lvl>
    <w:lvl w:ilvl="6" w:tplc="0C0A000F" w:tentative="1">
      <w:start w:val="1"/>
      <w:numFmt w:val="decimal"/>
      <w:lvlText w:val="%7."/>
      <w:lvlJc w:val="left"/>
      <w:pPr>
        <w:ind w:left="5242" w:hanging="360"/>
      </w:pPr>
    </w:lvl>
    <w:lvl w:ilvl="7" w:tplc="0C0A0019" w:tentative="1">
      <w:start w:val="1"/>
      <w:numFmt w:val="lowerLetter"/>
      <w:lvlText w:val="%8."/>
      <w:lvlJc w:val="left"/>
      <w:pPr>
        <w:ind w:left="5962" w:hanging="360"/>
      </w:pPr>
    </w:lvl>
    <w:lvl w:ilvl="8" w:tplc="0C0A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0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1" w15:restartNumberingAfterBreak="0">
    <w:nsid w:val="40C91ACF"/>
    <w:multiLevelType w:val="hybridMultilevel"/>
    <w:tmpl w:val="7FEADC62"/>
    <w:lvl w:ilvl="0" w:tplc="0C0A000F">
      <w:start w:val="1"/>
      <w:numFmt w:val="decimal"/>
      <w:lvlText w:val="%1."/>
      <w:lvlJc w:val="left"/>
      <w:pPr>
        <w:ind w:left="922" w:hanging="360"/>
      </w:pPr>
    </w:lvl>
    <w:lvl w:ilvl="1" w:tplc="0C0A0019" w:tentative="1">
      <w:start w:val="1"/>
      <w:numFmt w:val="lowerLetter"/>
      <w:lvlText w:val="%2."/>
      <w:lvlJc w:val="left"/>
      <w:pPr>
        <w:ind w:left="1642" w:hanging="360"/>
      </w:pPr>
    </w:lvl>
    <w:lvl w:ilvl="2" w:tplc="0C0A001B" w:tentative="1">
      <w:start w:val="1"/>
      <w:numFmt w:val="lowerRoman"/>
      <w:lvlText w:val="%3."/>
      <w:lvlJc w:val="right"/>
      <w:pPr>
        <w:ind w:left="2362" w:hanging="180"/>
      </w:pPr>
    </w:lvl>
    <w:lvl w:ilvl="3" w:tplc="0C0A000F" w:tentative="1">
      <w:start w:val="1"/>
      <w:numFmt w:val="decimal"/>
      <w:lvlText w:val="%4."/>
      <w:lvlJc w:val="left"/>
      <w:pPr>
        <w:ind w:left="3082" w:hanging="360"/>
      </w:pPr>
    </w:lvl>
    <w:lvl w:ilvl="4" w:tplc="0C0A0019" w:tentative="1">
      <w:start w:val="1"/>
      <w:numFmt w:val="lowerLetter"/>
      <w:lvlText w:val="%5."/>
      <w:lvlJc w:val="left"/>
      <w:pPr>
        <w:ind w:left="3802" w:hanging="360"/>
      </w:pPr>
    </w:lvl>
    <w:lvl w:ilvl="5" w:tplc="0C0A001B" w:tentative="1">
      <w:start w:val="1"/>
      <w:numFmt w:val="lowerRoman"/>
      <w:lvlText w:val="%6."/>
      <w:lvlJc w:val="right"/>
      <w:pPr>
        <w:ind w:left="4522" w:hanging="180"/>
      </w:pPr>
    </w:lvl>
    <w:lvl w:ilvl="6" w:tplc="0C0A000F" w:tentative="1">
      <w:start w:val="1"/>
      <w:numFmt w:val="decimal"/>
      <w:lvlText w:val="%7."/>
      <w:lvlJc w:val="left"/>
      <w:pPr>
        <w:ind w:left="5242" w:hanging="360"/>
      </w:pPr>
    </w:lvl>
    <w:lvl w:ilvl="7" w:tplc="0C0A0019" w:tentative="1">
      <w:start w:val="1"/>
      <w:numFmt w:val="lowerLetter"/>
      <w:lvlText w:val="%8."/>
      <w:lvlJc w:val="left"/>
      <w:pPr>
        <w:ind w:left="5962" w:hanging="360"/>
      </w:pPr>
    </w:lvl>
    <w:lvl w:ilvl="8" w:tplc="0C0A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2" w15:restartNumberingAfterBreak="0">
    <w:nsid w:val="42E34ECA"/>
    <w:multiLevelType w:val="hybridMultilevel"/>
    <w:tmpl w:val="8F2287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E3698"/>
    <w:multiLevelType w:val="hybridMultilevel"/>
    <w:tmpl w:val="AED005B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6383F"/>
    <w:multiLevelType w:val="hybridMultilevel"/>
    <w:tmpl w:val="F794948E"/>
    <w:lvl w:ilvl="0" w:tplc="0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49A62C2"/>
    <w:multiLevelType w:val="hybridMultilevel"/>
    <w:tmpl w:val="87BE0CA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FF51EA"/>
    <w:multiLevelType w:val="hybridMultilevel"/>
    <w:tmpl w:val="A6B03A72"/>
    <w:lvl w:ilvl="0" w:tplc="505C63A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F5406"/>
    <w:multiLevelType w:val="singleLevel"/>
    <w:tmpl w:val="3E20D0CE"/>
    <w:lvl w:ilvl="0">
      <w:numFmt w:val="bullet"/>
      <w:lvlText w:val="-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8" w15:restartNumberingAfterBreak="0">
    <w:nsid w:val="5B9A7410"/>
    <w:multiLevelType w:val="multilevel"/>
    <w:tmpl w:val="0C0A0025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9" w15:restartNumberingAfterBreak="0">
    <w:nsid w:val="61C3469E"/>
    <w:multiLevelType w:val="hybridMultilevel"/>
    <w:tmpl w:val="BEF6570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3C3099B"/>
    <w:multiLevelType w:val="hybridMultilevel"/>
    <w:tmpl w:val="38649C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226A0"/>
    <w:multiLevelType w:val="hybridMultilevel"/>
    <w:tmpl w:val="1CF424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84EF0"/>
    <w:multiLevelType w:val="hybridMultilevel"/>
    <w:tmpl w:val="61845D04"/>
    <w:lvl w:ilvl="0" w:tplc="7BB8D4A4">
      <w:start w:val="1"/>
      <w:numFmt w:val="upperRoman"/>
      <w:lvlText w:val="%1."/>
      <w:lvlJc w:val="right"/>
      <w:pPr>
        <w:ind w:left="295" w:hanging="36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015" w:hanging="360"/>
      </w:pPr>
    </w:lvl>
    <w:lvl w:ilvl="2" w:tplc="240A001B" w:tentative="1">
      <w:start w:val="1"/>
      <w:numFmt w:val="lowerRoman"/>
      <w:lvlText w:val="%3."/>
      <w:lvlJc w:val="right"/>
      <w:pPr>
        <w:ind w:left="1735" w:hanging="180"/>
      </w:pPr>
    </w:lvl>
    <w:lvl w:ilvl="3" w:tplc="240A000F" w:tentative="1">
      <w:start w:val="1"/>
      <w:numFmt w:val="decimal"/>
      <w:lvlText w:val="%4."/>
      <w:lvlJc w:val="left"/>
      <w:pPr>
        <w:ind w:left="2455" w:hanging="360"/>
      </w:pPr>
    </w:lvl>
    <w:lvl w:ilvl="4" w:tplc="240A0019" w:tentative="1">
      <w:start w:val="1"/>
      <w:numFmt w:val="lowerLetter"/>
      <w:lvlText w:val="%5."/>
      <w:lvlJc w:val="left"/>
      <w:pPr>
        <w:ind w:left="3175" w:hanging="360"/>
      </w:pPr>
    </w:lvl>
    <w:lvl w:ilvl="5" w:tplc="240A001B" w:tentative="1">
      <w:start w:val="1"/>
      <w:numFmt w:val="lowerRoman"/>
      <w:lvlText w:val="%6."/>
      <w:lvlJc w:val="right"/>
      <w:pPr>
        <w:ind w:left="3895" w:hanging="180"/>
      </w:pPr>
    </w:lvl>
    <w:lvl w:ilvl="6" w:tplc="240A000F" w:tentative="1">
      <w:start w:val="1"/>
      <w:numFmt w:val="decimal"/>
      <w:lvlText w:val="%7."/>
      <w:lvlJc w:val="left"/>
      <w:pPr>
        <w:ind w:left="4615" w:hanging="360"/>
      </w:pPr>
    </w:lvl>
    <w:lvl w:ilvl="7" w:tplc="240A0019" w:tentative="1">
      <w:start w:val="1"/>
      <w:numFmt w:val="lowerLetter"/>
      <w:lvlText w:val="%8."/>
      <w:lvlJc w:val="left"/>
      <w:pPr>
        <w:ind w:left="5335" w:hanging="360"/>
      </w:pPr>
    </w:lvl>
    <w:lvl w:ilvl="8" w:tplc="240A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33" w15:restartNumberingAfterBreak="0">
    <w:nsid w:val="796E4195"/>
    <w:multiLevelType w:val="hybridMultilevel"/>
    <w:tmpl w:val="BFC8D880"/>
    <w:lvl w:ilvl="0" w:tplc="376CA022">
      <w:start w:val="1"/>
      <w:numFmt w:val="bullet"/>
      <w:lvlText w:val=""/>
      <w:lvlJc w:val="left"/>
      <w:pPr>
        <w:ind w:left="92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4" w15:restartNumberingAfterBreak="0">
    <w:nsid w:val="7A486E4E"/>
    <w:multiLevelType w:val="hybridMultilevel"/>
    <w:tmpl w:val="2CBA21EC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0620536">
    <w:abstractNumId w:val="0"/>
  </w:num>
  <w:num w:numId="2" w16cid:durableId="1907035876">
    <w:abstractNumId w:val="20"/>
  </w:num>
  <w:num w:numId="3" w16cid:durableId="889803177">
    <w:abstractNumId w:val="14"/>
  </w:num>
  <w:num w:numId="4" w16cid:durableId="1451826521">
    <w:abstractNumId w:val="28"/>
  </w:num>
  <w:num w:numId="5" w16cid:durableId="1006441447">
    <w:abstractNumId w:val="4"/>
  </w:num>
  <w:num w:numId="6" w16cid:durableId="833297721">
    <w:abstractNumId w:val="26"/>
  </w:num>
  <w:num w:numId="7" w16cid:durableId="1855419640">
    <w:abstractNumId w:val="29"/>
  </w:num>
  <w:num w:numId="8" w16cid:durableId="280116620">
    <w:abstractNumId w:val="11"/>
  </w:num>
  <w:num w:numId="9" w16cid:durableId="1886480217">
    <w:abstractNumId w:val="1"/>
  </w:num>
  <w:num w:numId="10" w16cid:durableId="101463766">
    <w:abstractNumId w:val="27"/>
  </w:num>
  <w:num w:numId="11" w16cid:durableId="1236159138">
    <w:abstractNumId w:val="8"/>
  </w:num>
  <w:num w:numId="12" w16cid:durableId="418526547">
    <w:abstractNumId w:val="5"/>
  </w:num>
  <w:num w:numId="13" w16cid:durableId="718553182">
    <w:abstractNumId w:val="2"/>
  </w:num>
  <w:num w:numId="14" w16cid:durableId="47464626">
    <w:abstractNumId w:val="13"/>
  </w:num>
  <w:num w:numId="15" w16cid:durableId="54204346">
    <w:abstractNumId w:val="19"/>
  </w:num>
  <w:num w:numId="16" w16cid:durableId="1276790976">
    <w:abstractNumId w:val="16"/>
  </w:num>
  <w:num w:numId="17" w16cid:durableId="254822435">
    <w:abstractNumId w:val="33"/>
  </w:num>
  <w:num w:numId="18" w16cid:durableId="864557095">
    <w:abstractNumId w:val="3"/>
  </w:num>
  <w:num w:numId="19" w16cid:durableId="879318369">
    <w:abstractNumId w:val="6"/>
  </w:num>
  <w:num w:numId="20" w16cid:durableId="324676074">
    <w:abstractNumId w:val="24"/>
  </w:num>
  <w:num w:numId="21" w16cid:durableId="1135099556">
    <w:abstractNumId w:val="22"/>
  </w:num>
  <w:num w:numId="22" w16cid:durableId="1006131267">
    <w:abstractNumId w:val="30"/>
  </w:num>
  <w:num w:numId="23" w16cid:durableId="1331593084">
    <w:abstractNumId w:val="21"/>
  </w:num>
  <w:num w:numId="24" w16cid:durableId="997616093">
    <w:abstractNumId w:val="12"/>
  </w:num>
  <w:num w:numId="25" w16cid:durableId="663509792">
    <w:abstractNumId w:val="9"/>
  </w:num>
  <w:num w:numId="26" w16cid:durableId="299188443">
    <w:abstractNumId w:val="25"/>
  </w:num>
  <w:num w:numId="27" w16cid:durableId="1302924761">
    <w:abstractNumId w:val="23"/>
  </w:num>
  <w:num w:numId="28" w16cid:durableId="1483766935">
    <w:abstractNumId w:val="15"/>
  </w:num>
  <w:num w:numId="29" w16cid:durableId="378285152">
    <w:abstractNumId w:val="17"/>
  </w:num>
  <w:num w:numId="30" w16cid:durableId="940070164">
    <w:abstractNumId w:val="34"/>
  </w:num>
  <w:num w:numId="31" w16cid:durableId="1022392160">
    <w:abstractNumId w:val="10"/>
  </w:num>
  <w:num w:numId="32" w16cid:durableId="2031682791">
    <w:abstractNumId w:val="32"/>
  </w:num>
  <w:num w:numId="33" w16cid:durableId="1974863960">
    <w:abstractNumId w:val="7"/>
  </w:num>
  <w:num w:numId="34" w16cid:durableId="1673217676">
    <w:abstractNumId w:val="18"/>
  </w:num>
  <w:num w:numId="35" w16cid:durableId="1146245747">
    <w:abstractNumId w:val="3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A3"/>
    <w:rsid w:val="00004E88"/>
    <w:rsid w:val="0001000D"/>
    <w:rsid w:val="00012674"/>
    <w:rsid w:val="00014D79"/>
    <w:rsid w:val="00016074"/>
    <w:rsid w:val="000165BE"/>
    <w:rsid w:val="00030A65"/>
    <w:rsid w:val="00040DBC"/>
    <w:rsid w:val="000464E0"/>
    <w:rsid w:val="00050D16"/>
    <w:rsid w:val="00053875"/>
    <w:rsid w:val="00056575"/>
    <w:rsid w:val="00056A4B"/>
    <w:rsid w:val="000573DC"/>
    <w:rsid w:val="00063CC5"/>
    <w:rsid w:val="0006763D"/>
    <w:rsid w:val="00080B3B"/>
    <w:rsid w:val="0008195D"/>
    <w:rsid w:val="00082B65"/>
    <w:rsid w:val="00084E14"/>
    <w:rsid w:val="000925D4"/>
    <w:rsid w:val="00092C14"/>
    <w:rsid w:val="000A0AFC"/>
    <w:rsid w:val="000A512E"/>
    <w:rsid w:val="000A5753"/>
    <w:rsid w:val="000B2697"/>
    <w:rsid w:val="000B4F14"/>
    <w:rsid w:val="000B5918"/>
    <w:rsid w:val="000B6F1F"/>
    <w:rsid w:val="000C0D5B"/>
    <w:rsid w:val="000C1492"/>
    <w:rsid w:val="000C2413"/>
    <w:rsid w:val="000C3937"/>
    <w:rsid w:val="000C5263"/>
    <w:rsid w:val="000C77B8"/>
    <w:rsid w:val="000D58C0"/>
    <w:rsid w:val="000D7D12"/>
    <w:rsid w:val="000E7CA8"/>
    <w:rsid w:val="000F053E"/>
    <w:rsid w:val="000F0674"/>
    <w:rsid w:val="000F580E"/>
    <w:rsid w:val="000F5B41"/>
    <w:rsid w:val="000F66B1"/>
    <w:rsid w:val="00100BBD"/>
    <w:rsid w:val="001043F3"/>
    <w:rsid w:val="00105D0A"/>
    <w:rsid w:val="00123FA2"/>
    <w:rsid w:val="00126A84"/>
    <w:rsid w:val="0014184E"/>
    <w:rsid w:val="001432AD"/>
    <w:rsid w:val="001446D0"/>
    <w:rsid w:val="00146980"/>
    <w:rsid w:val="00146E7E"/>
    <w:rsid w:val="00154298"/>
    <w:rsid w:val="00154687"/>
    <w:rsid w:val="00155E92"/>
    <w:rsid w:val="00156D2D"/>
    <w:rsid w:val="00157746"/>
    <w:rsid w:val="00170310"/>
    <w:rsid w:val="00180DFE"/>
    <w:rsid w:val="00190ED2"/>
    <w:rsid w:val="00194FAC"/>
    <w:rsid w:val="00195D23"/>
    <w:rsid w:val="00197205"/>
    <w:rsid w:val="001A326B"/>
    <w:rsid w:val="001B262B"/>
    <w:rsid w:val="001B2CC2"/>
    <w:rsid w:val="001B3436"/>
    <w:rsid w:val="001C1422"/>
    <w:rsid w:val="001C2A94"/>
    <w:rsid w:val="001D10C6"/>
    <w:rsid w:val="001D2444"/>
    <w:rsid w:val="001D4A5B"/>
    <w:rsid w:val="001E2777"/>
    <w:rsid w:val="001E3E25"/>
    <w:rsid w:val="001E6E11"/>
    <w:rsid w:val="001E7A09"/>
    <w:rsid w:val="001F305B"/>
    <w:rsid w:val="001F7283"/>
    <w:rsid w:val="001F7333"/>
    <w:rsid w:val="00202C6B"/>
    <w:rsid w:val="00203B4A"/>
    <w:rsid w:val="00206393"/>
    <w:rsid w:val="00206619"/>
    <w:rsid w:val="002132FF"/>
    <w:rsid w:val="00213D75"/>
    <w:rsid w:val="00216456"/>
    <w:rsid w:val="002170E9"/>
    <w:rsid w:val="002225D4"/>
    <w:rsid w:val="0022643C"/>
    <w:rsid w:val="00237E1D"/>
    <w:rsid w:val="00241A2F"/>
    <w:rsid w:val="00243510"/>
    <w:rsid w:val="002449C4"/>
    <w:rsid w:val="0024503F"/>
    <w:rsid w:val="00246476"/>
    <w:rsid w:val="00251A0D"/>
    <w:rsid w:val="00256748"/>
    <w:rsid w:val="0025725E"/>
    <w:rsid w:val="0026014D"/>
    <w:rsid w:val="00261216"/>
    <w:rsid w:val="0026197B"/>
    <w:rsid w:val="00261CED"/>
    <w:rsid w:val="00261EFD"/>
    <w:rsid w:val="002678D0"/>
    <w:rsid w:val="0027287E"/>
    <w:rsid w:val="00274119"/>
    <w:rsid w:val="00274121"/>
    <w:rsid w:val="00277269"/>
    <w:rsid w:val="00282012"/>
    <w:rsid w:val="002836AF"/>
    <w:rsid w:val="002837D3"/>
    <w:rsid w:val="002864EC"/>
    <w:rsid w:val="00291CAA"/>
    <w:rsid w:val="00294BBB"/>
    <w:rsid w:val="00297E10"/>
    <w:rsid w:val="002A2E41"/>
    <w:rsid w:val="002B2C5F"/>
    <w:rsid w:val="002B2D78"/>
    <w:rsid w:val="002B56C9"/>
    <w:rsid w:val="002B7283"/>
    <w:rsid w:val="002C28CA"/>
    <w:rsid w:val="002C2AD3"/>
    <w:rsid w:val="002C5AFE"/>
    <w:rsid w:val="002C734D"/>
    <w:rsid w:val="002C7483"/>
    <w:rsid w:val="002D0507"/>
    <w:rsid w:val="002D2AEF"/>
    <w:rsid w:val="002D5200"/>
    <w:rsid w:val="002D6450"/>
    <w:rsid w:val="002D7AC0"/>
    <w:rsid w:val="002E03E0"/>
    <w:rsid w:val="002E343A"/>
    <w:rsid w:val="002F0EEC"/>
    <w:rsid w:val="002F3DC0"/>
    <w:rsid w:val="00301837"/>
    <w:rsid w:val="00304A8E"/>
    <w:rsid w:val="00310398"/>
    <w:rsid w:val="00317E01"/>
    <w:rsid w:val="0032274B"/>
    <w:rsid w:val="00323286"/>
    <w:rsid w:val="0032724A"/>
    <w:rsid w:val="0033399F"/>
    <w:rsid w:val="0034361E"/>
    <w:rsid w:val="003472A1"/>
    <w:rsid w:val="0034737C"/>
    <w:rsid w:val="00347CDB"/>
    <w:rsid w:val="00355572"/>
    <w:rsid w:val="00360593"/>
    <w:rsid w:val="00360A75"/>
    <w:rsid w:val="00363E7D"/>
    <w:rsid w:val="003679D7"/>
    <w:rsid w:val="003703CF"/>
    <w:rsid w:val="00370B8D"/>
    <w:rsid w:val="00372402"/>
    <w:rsid w:val="00374742"/>
    <w:rsid w:val="00376D14"/>
    <w:rsid w:val="00383764"/>
    <w:rsid w:val="00391C88"/>
    <w:rsid w:val="00393644"/>
    <w:rsid w:val="003A0C61"/>
    <w:rsid w:val="003A22B3"/>
    <w:rsid w:val="003A2D34"/>
    <w:rsid w:val="003A2E87"/>
    <w:rsid w:val="003A32D1"/>
    <w:rsid w:val="003A4DC0"/>
    <w:rsid w:val="003A775F"/>
    <w:rsid w:val="003B46BA"/>
    <w:rsid w:val="003B4B61"/>
    <w:rsid w:val="003B52FE"/>
    <w:rsid w:val="003C0156"/>
    <w:rsid w:val="003D02D4"/>
    <w:rsid w:val="003D3EEF"/>
    <w:rsid w:val="003D7967"/>
    <w:rsid w:val="003E1663"/>
    <w:rsid w:val="003E1FBA"/>
    <w:rsid w:val="003E41E0"/>
    <w:rsid w:val="003E50E6"/>
    <w:rsid w:val="003F03D7"/>
    <w:rsid w:val="003F5682"/>
    <w:rsid w:val="003F7ACE"/>
    <w:rsid w:val="00400996"/>
    <w:rsid w:val="00401104"/>
    <w:rsid w:val="00401433"/>
    <w:rsid w:val="00407392"/>
    <w:rsid w:val="00410232"/>
    <w:rsid w:val="004141B2"/>
    <w:rsid w:val="00414993"/>
    <w:rsid w:val="004153FC"/>
    <w:rsid w:val="004231F1"/>
    <w:rsid w:val="00426AF9"/>
    <w:rsid w:val="00430527"/>
    <w:rsid w:val="00433E7F"/>
    <w:rsid w:val="00434530"/>
    <w:rsid w:val="004348C9"/>
    <w:rsid w:val="0043736B"/>
    <w:rsid w:val="00440C54"/>
    <w:rsid w:val="004462A8"/>
    <w:rsid w:val="00452717"/>
    <w:rsid w:val="00454673"/>
    <w:rsid w:val="004551FA"/>
    <w:rsid w:val="004622B6"/>
    <w:rsid w:val="00465E60"/>
    <w:rsid w:val="004773AE"/>
    <w:rsid w:val="004855BA"/>
    <w:rsid w:val="00485EE6"/>
    <w:rsid w:val="00490608"/>
    <w:rsid w:val="00492582"/>
    <w:rsid w:val="00493379"/>
    <w:rsid w:val="00496935"/>
    <w:rsid w:val="004A3E16"/>
    <w:rsid w:val="004A5C66"/>
    <w:rsid w:val="004A5D56"/>
    <w:rsid w:val="004A62BC"/>
    <w:rsid w:val="004A6BC9"/>
    <w:rsid w:val="004B1BF5"/>
    <w:rsid w:val="004B4980"/>
    <w:rsid w:val="004C1710"/>
    <w:rsid w:val="004C471D"/>
    <w:rsid w:val="004C6039"/>
    <w:rsid w:val="004D27AE"/>
    <w:rsid w:val="004D4156"/>
    <w:rsid w:val="004D622D"/>
    <w:rsid w:val="004E0405"/>
    <w:rsid w:val="004E1A53"/>
    <w:rsid w:val="004E284B"/>
    <w:rsid w:val="004E457D"/>
    <w:rsid w:val="004E4C57"/>
    <w:rsid w:val="004F1076"/>
    <w:rsid w:val="004F25E7"/>
    <w:rsid w:val="005001E5"/>
    <w:rsid w:val="0050052D"/>
    <w:rsid w:val="00500D6D"/>
    <w:rsid w:val="00503604"/>
    <w:rsid w:val="005060E8"/>
    <w:rsid w:val="0051417D"/>
    <w:rsid w:val="00514D3A"/>
    <w:rsid w:val="005155A2"/>
    <w:rsid w:val="00515FBE"/>
    <w:rsid w:val="00517092"/>
    <w:rsid w:val="0052175C"/>
    <w:rsid w:val="00523A36"/>
    <w:rsid w:val="00524DCA"/>
    <w:rsid w:val="00525405"/>
    <w:rsid w:val="00525D14"/>
    <w:rsid w:val="005272D3"/>
    <w:rsid w:val="0052737B"/>
    <w:rsid w:val="00527486"/>
    <w:rsid w:val="005302B6"/>
    <w:rsid w:val="00531965"/>
    <w:rsid w:val="0053325E"/>
    <w:rsid w:val="00534F1E"/>
    <w:rsid w:val="00535E60"/>
    <w:rsid w:val="005374BD"/>
    <w:rsid w:val="005405D6"/>
    <w:rsid w:val="005428CA"/>
    <w:rsid w:val="005454EF"/>
    <w:rsid w:val="005455CB"/>
    <w:rsid w:val="0054581D"/>
    <w:rsid w:val="005503F0"/>
    <w:rsid w:val="00550B7C"/>
    <w:rsid w:val="00553C18"/>
    <w:rsid w:val="005554E2"/>
    <w:rsid w:val="005605E4"/>
    <w:rsid w:val="00566B47"/>
    <w:rsid w:val="00572500"/>
    <w:rsid w:val="00574CEF"/>
    <w:rsid w:val="00575D0B"/>
    <w:rsid w:val="00582030"/>
    <w:rsid w:val="005874C8"/>
    <w:rsid w:val="00590DA1"/>
    <w:rsid w:val="00592977"/>
    <w:rsid w:val="00592EE8"/>
    <w:rsid w:val="00594078"/>
    <w:rsid w:val="005952E9"/>
    <w:rsid w:val="0059728C"/>
    <w:rsid w:val="005A64C5"/>
    <w:rsid w:val="005B0034"/>
    <w:rsid w:val="005B074B"/>
    <w:rsid w:val="005B37E6"/>
    <w:rsid w:val="005B5D17"/>
    <w:rsid w:val="005B6D25"/>
    <w:rsid w:val="005C227B"/>
    <w:rsid w:val="005D5CEB"/>
    <w:rsid w:val="005E6181"/>
    <w:rsid w:val="005F1547"/>
    <w:rsid w:val="005F1E99"/>
    <w:rsid w:val="005F3C76"/>
    <w:rsid w:val="005F4142"/>
    <w:rsid w:val="006067FE"/>
    <w:rsid w:val="00615053"/>
    <w:rsid w:val="0061547C"/>
    <w:rsid w:val="00615B1E"/>
    <w:rsid w:val="00616B67"/>
    <w:rsid w:val="00616DC8"/>
    <w:rsid w:val="00625056"/>
    <w:rsid w:val="00631E0D"/>
    <w:rsid w:val="0063470C"/>
    <w:rsid w:val="00635905"/>
    <w:rsid w:val="0063690C"/>
    <w:rsid w:val="00637C61"/>
    <w:rsid w:val="00640A3C"/>
    <w:rsid w:val="006443DB"/>
    <w:rsid w:val="0064458C"/>
    <w:rsid w:val="00645356"/>
    <w:rsid w:val="006453DC"/>
    <w:rsid w:val="00646AE0"/>
    <w:rsid w:val="00652F85"/>
    <w:rsid w:val="00655EE9"/>
    <w:rsid w:val="0065734B"/>
    <w:rsid w:val="00660726"/>
    <w:rsid w:val="006620EB"/>
    <w:rsid w:val="006626D5"/>
    <w:rsid w:val="00662C26"/>
    <w:rsid w:val="006649EC"/>
    <w:rsid w:val="006658CB"/>
    <w:rsid w:val="00672798"/>
    <w:rsid w:val="00672F70"/>
    <w:rsid w:val="0067572C"/>
    <w:rsid w:val="00676963"/>
    <w:rsid w:val="006830B8"/>
    <w:rsid w:val="00685267"/>
    <w:rsid w:val="00685ED5"/>
    <w:rsid w:val="006A0E05"/>
    <w:rsid w:val="006A4551"/>
    <w:rsid w:val="006A77EF"/>
    <w:rsid w:val="006A79B1"/>
    <w:rsid w:val="006B34D4"/>
    <w:rsid w:val="006B5288"/>
    <w:rsid w:val="006C1391"/>
    <w:rsid w:val="006C238C"/>
    <w:rsid w:val="006C75E9"/>
    <w:rsid w:val="006C769A"/>
    <w:rsid w:val="006D05E3"/>
    <w:rsid w:val="006D0C7B"/>
    <w:rsid w:val="006D2109"/>
    <w:rsid w:val="006D4259"/>
    <w:rsid w:val="006D4F91"/>
    <w:rsid w:val="006E12EA"/>
    <w:rsid w:val="006E24FD"/>
    <w:rsid w:val="006F2BD9"/>
    <w:rsid w:val="006F310B"/>
    <w:rsid w:val="006F43D8"/>
    <w:rsid w:val="006F7264"/>
    <w:rsid w:val="00701F6F"/>
    <w:rsid w:val="00702567"/>
    <w:rsid w:val="00716286"/>
    <w:rsid w:val="0071723D"/>
    <w:rsid w:val="0073100E"/>
    <w:rsid w:val="00731069"/>
    <w:rsid w:val="0074549C"/>
    <w:rsid w:val="00746E4B"/>
    <w:rsid w:val="0075017A"/>
    <w:rsid w:val="00750A85"/>
    <w:rsid w:val="00752CB0"/>
    <w:rsid w:val="00753449"/>
    <w:rsid w:val="0075586C"/>
    <w:rsid w:val="00757859"/>
    <w:rsid w:val="007609F9"/>
    <w:rsid w:val="00764C7A"/>
    <w:rsid w:val="007671D1"/>
    <w:rsid w:val="00770442"/>
    <w:rsid w:val="00774295"/>
    <w:rsid w:val="00777D65"/>
    <w:rsid w:val="00782227"/>
    <w:rsid w:val="00784198"/>
    <w:rsid w:val="00784430"/>
    <w:rsid w:val="007847AB"/>
    <w:rsid w:val="0078710E"/>
    <w:rsid w:val="00787EA9"/>
    <w:rsid w:val="00790FB7"/>
    <w:rsid w:val="00791F58"/>
    <w:rsid w:val="007938E5"/>
    <w:rsid w:val="00796158"/>
    <w:rsid w:val="007A7EF1"/>
    <w:rsid w:val="007B3726"/>
    <w:rsid w:val="007C5623"/>
    <w:rsid w:val="007C646F"/>
    <w:rsid w:val="007C6B3F"/>
    <w:rsid w:val="007D097D"/>
    <w:rsid w:val="007D2EF3"/>
    <w:rsid w:val="007D3AE5"/>
    <w:rsid w:val="007E2031"/>
    <w:rsid w:val="007E59FB"/>
    <w:rsid w:val="007F1D1B"/>
    <w:rsid w:val="007F5C60"/>
    <w:rsid w:val="00802D55"/>
    <w:rsid w:val="00815A4C"/>
    <w:rsid w:val="008247F1"/>
    <w:rsid w:val="00824AB4"/>
    <w:rsid w:val="00830286"/>
    <w:rsid w:val="0083517F"/>
    <w:rsid w:val="00847010"/>
    <w:rsid w:val="00847466"/>
    <w:rsid w:val="00847CCA"/>
    <w:rsid w:val="0085040C"/>
    <w:rsid w:val="00850DA3"/>
    <w:rsid w:val="008515D4"/>
    <w:rsid w:val="0086768D"/>
    <w:rsid w:val="00873ACC"/>
    <w:rsid w:val="008802CB"/>
    <w:rsid w:val="0088131F"/>
    <w:rsid w:val="00881A26"/>
    <w:rsid w:val="00886630"/>
    <w:rsid w:val="00890DE9"/>
    <w:rsid w:val="00895B60"/>
    <w:rsid w:val="00897D09"/>
    <w:rsid w:val="008A2F56"/>
    <w:rsid w:val="008B4859"/>
    <w:rsid w:val="008C246F"/>
    <w:rsid w:val="008C3729"/>
    <w:rsid w:val="008C6CB2"/>
    <w:rsid w:val="008D0AD0"/>
    <w:rsid w:val="008D0CC1"/>
    <w:rsid w:val="008D21DE"/>
    <w:rsid w:val="008E006B"/>
    <w:rsid w:val="008E2813"/>
    <w:rsid w:val="008E5B53"/>
    <w:rsid w:val="008E65CA"/>
    <w:rsid w:val="008F4871"/>
    <w:rsid w:val="008F4BBB"/>
    <w:rsid w:val="008F6226"/>
    <w:rsid w:val="008F6908"/>
    <w:rsid w:val="00903686"/>
    <w:rsid w:val="00903C1E"/>
    <w:rsid w:val="009064B1"/>
    <w:rsid w:val="009077B7"/>
    <w:rsid w:val="00913374"/>
    <w:rsid w:val="0091347C"/>
    <w:rsid w:val="009137D1"/>
    <w:rsid w:val="00916B15"/>
    <w:rsid w:val="00917A73"/>
    <w:rsid w:val="00921B3B"/>
    <w:rsid w:val="00923A4C"/>
    <w:rsid w:val="009301BF"/>
    <w:rsid w:val="00930725"/>
    <w:rsid w:val="00930A49"/>
    <w:rsid w:val="00931B3B"/>
    <w:rsid w:val="00941EB8"/>
    <w:rsid w:val="00942305"/>
    <w:rsid w:val="0095059B"/>
    <w:rsid w:val="00951F23"/>
    <w:rsid w:val="00953C73"/>
    <w:rsid w:val="0095452B"/>
    <w:rsid w:val="00956184"/>
    <w:rsid w:val="009573F2"/>
    <w:rsid w:val="009641D8"/>
    <w:rsid w:val="00964219"/>
    <w:rsid w:val="009673EC"/>
    <w:rsid w:val="009841C2"/>
    <w:rsid w:val="00993B4F"/>
    <w:rsid w:val="0099581F"/>
    <w:rsid w:val="0099663B"/>
    <w:rsid w:val="009A1588"/>
    <w:rsid w:val="009A42DC"/>
    <w:rsid w:val="009A568E"/>
    <w:rsid w:val="009A6358"/>
    <w:rsid w:val="009A6374"/>
    <w:rsid w:val="009B571B"/>
    <w:rsid w:val="009C080A"/>
    <w:rsid w:val="009C332D"/>
    <w:rsid w:val="009C5170"/>
    <w:rsid w:val="009D3937"/>
    <w:rsid w:val="009D503F"/>
    <w:rsid w:val="009E30DF"/>
    <w:rsid w:val="009E394A"/>
    <w:rsid w:val="009F6DB7"/>
    <w:rsid w:val="009F7595"/>
    <w:rsid w:val="009F786B"/>
    <w:rsid w:val="00A02817"/>
    <w:rsid w:val="00A07081"/>
    <w:rsid w:val="00A07803"/>
    <w:rsid w:val="00A117AE"/>
    <w:rsid w:val="00A16B17"/>
    <w:rsid w:val="00A247DF"/>
    <w:rsid w:val="00A26E30"/>
    <w:rsid w:val="00A31D55"/>
    <w:rsid w:val="00A34C24"/>
    <w:rsid w:val="00A352EB"/>
    <w:rsid w:val="00A357B7"/>
    <w:rsid w:val="00A40DEE"/>
    <w:rsid w:val="00A42A96"/>
    <w:rsid w:val="00A43502"/>
    <w:rsid w:val="00A463D7"/>
    <w:rsid w:val="00A47B6D"/>
    <w:rsid w:val="00A47F5F"/>
    <w:rsid w:val="00A52614"/>
    <w:rsid w:val="00A605D4"/>
    <w:rsid w:val="00A64676"/>
    <w:rsid w:val="00A65A43"/>
    <w:rsid w:val="00A73409"/>
    <w:rsid w:val="00A74641"/>
    <w:rsid w:val="00A85380"/>
    <w:rsid w:val="00A86AF1"/>
    <w:rsid w:val="00A8754B"/>
    <w:rsid w:val="00A90CC9"/>
    <w:rsid w:val="00A945C4"/>
    <w:rsid w:val="00A94F79"/>
    <w:rsid w:val="00AA4FBA"/>
    <w:rsid w:val="00AA5827"/>
    <w:rsid w:val="00AA772D"/>
    <w:rsid w:val="00AB0C06"/>
    <w:rsid w:val="00AB2716"/>
    <w:rsid w:val="00AB2AFE"/>
    <w:rsid w:val="00AB6C2A"/>
    <w:rsid w:val="00AC3061"/>
    <w:rsid w:val="00AC36F5"/>
    <w:rsid w:val="00AC3B4A"/>
    <w:rsid w:val="00AC64B2"/>
    <w:rsid w:val="00AD4590"/>
    <w:rsid w:val="00AD7ED2"/>
    <w:rsid w:val="00AE01A7"/>
    <w:rsid w:val="00AE0880"/>
    <w:rsid w:val="00AE3742"/>
    <w:rsid w:val="00AE6869"/>
    <w:rsid w:val="00AF6C8B"/>
    <w:rsid w:val="00AF7C0D"/>
    <w:rsid w:val="00B019A6"/>
    <w:rsid w:val="00B131ED"/>
    <w:rsid w:val="00B14FFE"/>
    <w:rsid w:val="00B15806"/>
    <w:rsid w:val="00B24BE8"/>
    <w:rsid w:val="00B24CC5"/>
    <w:rsid w:val="00B268B0"/>
    <w:rsid w:val="00B31BB7"/>
    <w:rsid w:val="00B31F07"/>
    <w:rsid w:val="00B33BCE"/>
    <w:rsid w:val="00B3422E"/>
    <w:rsid w:val="00B37984"/>
    <w:rsid w:val="00B40C62"/>
    <w:rsid w:val="00B41448"/>
    <w:rsid w:val="00B4150C"/>
    <w:rsid w:val="00B427DA"/>
    <w:rsid w:val="00B47A60"/>
    <w:rsid w:val="00B5092E"/>
    <w:rsid w:val="00B629D6"/>
    <w:rsid w:val="00B66ED5"/>
    <w:rsid w:val="00B71008"/>
    <w:rsid w:val="00B71EF7"/>
    <w:rsid w:val="00B76AE0"/>
    <w:rsid w:val="00B8052F"/>
    <w:rsid w:val="00B82752"/>
    <w:rsid w:val="00B8344E"/>
    <w:rsid w:val="00B948F9"/>
    <w:rsid w:val="00B94952"/>
    <w:rsid w:val="00B95BF6"/>
    <w:rsid w:val="00BA2A46"/>
    <w:rsid w:val="00BB067B"/>
    <w:rsid w:val="00BC0BBE"/>
    <w:rsid w:val="00BC49C9"/>
    <w:rsid w:val="00BC6637"/>
    <w:rsid w:val="00BD0F23"/>
    <w:rsid w:val="00BD1D81"/>
    <w:rsid w:val="00BD3D47"/>
    <w:rsid w:val="00BD5809"/>
    <w:rsid w:val="00BD7F78"/>
    <w:rsid w:val="00BE258C"/>
    <w:rsid w:val="00BE4BB8"/>
    <w:rsid w:val="00BE738B"/>
    <w:rsid w:val="00BF1946"/>
    <w:rsid w:val="00BF355B"/>
    <w:rsid w:val="00BF379E"/>
    <w:rsid w:val="00BF667D"/>
    <w:rsid w:val="00C00D1B"/>
    <w:rsid w:val="00C01712"/>
    <w:rsid w:val="00C01C90"/>
    <w:rsid w:val="00C124A3"/>
    <w:rsid w:val="00C16EA0"/>
    <w:rsid w:val="00C20F74"/>
    <w:rsid w:val="00C25F4A"/>
    <w:rsid w:val="00C26D5F"/>
    <w:rsid w:val="00C27FBF"/>
    <w:rsid w:val="00C31EED"/>
    <w:rsid w:val="00C41419"/>
    <w:rsid w:val="00C42E5D"/>
    <w:rsid w:val="00C51E76"/>
    <w:rsid w:val="00C52D8D"/>
    <w:rsid w:val="00C6131C"/>
    <w:rsid w:val="00C622BE"/>
    <w:rsid w:val="00C65553"/>
    <w:rsid w:val="00C65878"/>
    <w:rsid w:val="00C67C38"/>
    <w:rsid w:val="00C67FA3"/>
    <w:rsid w:val="00C7074A"/>
    <w:rsid w:val="00C73A91"/>
    <w:rsid w:val="00C75E06"/>
    <w:rsid w:val="00C77FAF"/>
    <w:rsid w:val="00C8124A"/>
    <w:rsid w:val="00C817CF"/>
    <w:rsid w:val="00C8644C"/>
    <w:rsid w:val="00C93A8C"/>
    <w:rsid w:val="00C940DC"/>
    <w:rsid w:val="00C9581C"/>
    <w:rsid w:val="00CA5FA4"/>
    <w:rsid w:val="00CB0EAC"/>
    <w:rsid w:val="00CB1C94"/>
    <w:rsid w:val="00CC0DBB"/>
    <w:rsid w:val="00CC6C2A"/>
    <w:rsid w:val="00CC6FB1"/>
    <w:rsid w:val="00CD00B1"/>
    <w:rsid w:val="00CD06E1"/>
    <w:rsid w:val="00CD18DB"/>
    <w:rsid w:val="00CD44F8"/>
    <w:rsid w:val="00CD635D"/>
    <w:rsid w:val="00CD6F3A"/>
    <w:rsid w:val="00CE092E"/>
    <w:rsid w:val="00CE0A8A"/>
    <w:rsid w:val="00CE25D7"/>
    <w:rsid w:val="00CE281F"/>
    <w:rsid w:val="00CE37C5"/>
    <w:rsid w:val="00CE7429"/>
    <w:rsid w:val="00CF507C"/>
    <w:rsid w:val="00D00B7F"/>
    <w:rsid w:val="00D0132F"/>
    <w:rsid w:val="00D0476D"/>
    <w:rsid w:val="00D162FA"/>
    <w:rsid w:val="00D17B7B"/>
    <w:rsid w:val="00D20528"/>
    <w:rsid w:val="00D21E3F"/>
    <w:rsid w:val="00D43964"/>
    <w:rsid w:val="00D440BE"/>
    <w:rsid w:val="00D4584C"/>
    <w:rsid w:val="00D45FB6"/>
    <w:rsid w:val="00D46CC2"/>
    <w:rsid w:val="00D4776F"/>
    <w:rsid w:val="00D51C2F"/>
    <w:rsid w:val="00D6148D"/>
    <w:rsid w:val="00D62378"/>
    <w:rsid w:val="00D62498"/>
    <w:rsid w:val="00D70A21"/>
    <w:rsid w:val="00D75111"/>
    <w:rsid w:val="00D826B4"/>
    <w:rsid w:val="00D827C1"/>
    <w:rsid w:val="00D86507"/>
    <w:rsid w:val="00D87204"/>
    <w:rsid w:val="00D934BD"/>
    <w:rsid w:val="00D93C25"/>
    <w:rsid w:val="00D94BCA"/>
    <w:rsid w:val="00D95CFE"/>
    <w:rsid w:val="00DA0AE2"/>
    <w:rsid w:val="00DA580D"/>
    <w:rsid w:val="00DA7E46"/>
    <w:rsid w:val="00DB3917"/>
    <w:rsid w:val="00DB48F7"/>
    <w:rsid w:val="00DB4DD9"/>
    <w:rsid w:val="00DB6744"/>
    <w:rsid w:val="00DB6829"/>
    <w:rsid w:val="00DC1D54"/>
    <w:rsid w:val="00DC2D07"/>
    <w:rsid w:val="00DC43DC"/>
    <w:rsid w:val="00DC49D1"/>
    <w:rsid w:val="00DC594C"/>
    <w:rsid w:val="00DC753E"/>
    <w:rsid w:val="00DD0392"/>
    <w:rsid w:val="00DD2D45"/>
    <w:rsid w:val="00DD428D"/>
    <w:rsid w:val="00DD7F9A"/>
    <w:rsid w:val="00DE3F70"/>
    <w:rsid w:val="00DE4690"/>
    <w:rsid w:val="00DF05CF"/>
    <w:rsid w:val="00DF154B"/>
    <w:rsid w:val="00DF48BE"/>
    <w:rsid w:val="00DF4E87"/>
    <w:rsid w:val="00DF655B"/>
    <w:rsid w:val="00E01C2B"/>
    <w:rsid w:val="00E053C8"/>
    <w:rsid w:val="00E05B35"/>
    <w:rsid w:val="00E0650F"/>
    <w:rsid w:val="00E0781E"/>
    <w:rsid w:val="00E13FA9"/>
    <w:rsid w:val="00E14116"/>
    <w:rsid w:val="00E16602"/>
    <w:rsid w:val="00E2339C"/>
    <w:rsid w:val="00E24AD6"/>
    <w:rsid w:val="00E25E2B"/>
    <w:rsid w:val="00E30272"/>
    <w:rsid w:val="00E31D67"/>
    <w:rsid w:val="00E32749"/>
    <w:rsid w:val="00E41199"/>
    <w:rsid w:val="00E44DDE"/>
    <w:rsid w:val="00E45319"/>
    <w:rsid w:val="00E537A8"/>
    <w:rsid w:val="00E571E4"/>
    <w:rsid w:val="00E615F5"/>
    <w:rsid w:val="00E64AEA"/>
    <w:rsid w:val="00E6515C"/>
    <w:rsid w:val="00E812F1"/>
    <w:rsid w:val="00E814A2"/>
    <w:rsid w:val="00E821C8"/>
    <w:rsid w:val="00E82F4F"/>
    <w:rsid w:val="00E865DC"/>
    <w:rsid w:val="00E868F5"/>
    <w:rsid w:val="00E93260"/>
    <w:rsid w:val="00EA133C"/>
    <w:rsid w:val="00EA3472"/>
    <w:rsid w:val="00EA440B"/>
    <w:rsid w:val="00EB0446"/>
    <w:rsid w:val="00EB70F6"/>
    <w:rsid w:val="00EC128B"/>
    <w:rsid w:val="00EC1553"/>
    <w:rsid w:val="00EC1E48"/>
    <w:rsid w:val="00EC2543"/>
    <w:rsid w:val="00ED3529"/>
    <w:rsid w:val="00ED5B8D"/>
    <w:rsid w:val="00EE0E09"/>
    <w:rsid w:val="00EE253B"/>
    <w:rsid w:val="00EE5E5B"/>
    <w:rsid w:val="00EE6C69"/>
    <w:rsid w:val="00EE6F7C"/>
    <w:rsid w:val="00EE7498"/>
    <w:rsid w:val="00EF1752"/>
    <w:rsid w:val="00EF4197"/>
    <w:rsid w:val="00EF7866"/>
    <w:rsid w:val="00F0009A"/>
    <w:rsid w:val="00F01BCD"/>
    <w:rsid w:val="00F03E4F"/>
    <w:rsid w:val="00F04FD7"/>
    <w:rsid w:val="00F05301"/>
    <w:rsid w:val="00F06E53"/>
    <w:rsid w:val="00F113BB"/>
    <w:rsid w:val="00F15D95"/>
    <w:rsid w:val="00F15FF7"/>
    <w:rsid w:val="00F17A22"/>
    <w:rsid w:val="00F205FB"/>
    <w:rsid w:val="00F21FE0"/>
    <w:rsid w:val="00F23A44"/>
    <w:rsid w:val="00F24EB9"/>
    <w:rsid w:val="00F30692"/>
    <w:rsid w:val="00F322CD"/>
    <w:rsid w:val="00F32E76"/>
    <w:rsid w:val="00F3340B"/>
    <w:rsid w:val="00F42D6F"/>
    <w:rsid w:val="00F4553E"/>
    <w:rsid w:val="00F51AD7"/>
    <w:rsid w:val="00F52BAE"/>
    <w:rsid w:val="00F566CA"/>
    <w:rsid w:val="00F61860"/>
    <w:rsid w:val="00F61D36"/>
    <w:rsid w:val="00F664AF"/>
    <w:rsid w:val="00F71BA6"/>
    <w:rsid w:val="00F73ADB"/>
    <w:rsid w:val="00F7585F"/>
    <w:rsid w:val="00F77333"/>
    <w:rsid w:val="00F84032"/>
    <w:rsid w:val="00F8467B"/>
    <w:rsid w:val="00F85398"/>
    <w:rsid w:val="00F91D9F"/>
    <w:rsid w:val="00F932DD"/>
    <w:rsid w:val="00F9339E"/>
    <w:rsid w:val="00F956BB"/>
    <w:rsid w:val="00FA37F9"/>
    <w:rsid w:val="00FA408B"/>
    <w:rsid w:val="00FB0B36"/>
    <w:rsid w:val="00FB1670"/>
    <w:rsid w:val="00FC645A"/>
    <w:rsid w:val="00FC739E"/>
    <w:rsid w:val="00FE01CB"/>
    <w:rsid w:val="00FE3817"/>
    <w:rsid w:val="00FE5169"/>
    <w:rsid w:val="00FE7A59"/>
    <w:rsid w:val="00FF2492"/>
    <w:rsid w:val="00FF3B47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9DE220F"/>
  <w15:docId w15:val="{25AED1A7-E222-405F-8352-43600B8C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9C9"/>
    <w:pPr>
      <w:autoSpaceDE w:val="0"/>
      <w:autoSpaceDN w:val="0"/>
    </w:pPr>
    <w:rPr>
      <w:sz w:val="20"/>
      <w:szCs w:val="20"/>
      <w:lang w:val="es-CO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B268B0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B268B0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B268B0"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uiPriority w:val="99"/>
    <w:qFormat/>
    <w:rsid w:val="00B268B0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uiPriority w:val="99"/>
    <w:qFormat/>
    <w:rsid w:val="00B268B0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rsid w:val="00B268B0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uiPriority w:val="99"/>
    <w:qFormat/>
    <w:rsid w:val="00B268B0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rsid w:val="00B268B0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9"/>
    <w:qFormat/>
    <w:rsid w:val="00B268B0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6F7264"/>
    <w:rPr>
      <w:rFonts w:ascii="Cambria" w:hAnsi="Cambria" w:cs="Times New Roman"/>
      <w:b/>
      <w:bCs/>
      <w:kern w:val="32"/>
      <w:sz w:val="32"/>
      <w:szCs w:val="32"/>
      <w:lang w:val="es-CO" w:eastAsia="en-U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6F7264"/>
    <w:rPr>
      <w:rFonts w:ascii="Cambria" w:hAnsi="Cambria" w:cs="Times New Roman"/>
      <w:b/>
      <w:bCs/>
      <w:i/>
      <w:iCs/>
      <w:sz w:val="28"/>
      <w:szCs w:val="28"/>
      <w:lang w:val="es-CO" w:eastAsia="en-U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6F7264"/>
    <w:rPr>
      <w:rFonts w:ascii="Cambria" w:hAnsi="Cambria" w:cs="Times New Roman"/>
      <w:b/>
      <w:bCs/>
      <w:sz w:val="26"/>
      <w:szCs w:val="26"/>
      <w:lang w:val="es-CO" w:eastAsia="en-U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6F7264"/>
    <w:rPr>
      <w:rFonts w:ascii="Calibri" w:hAnsi="Calibri" w:cs="Times New Roman"/>
      <w:b/>
      <w:bCs/>
      <w:sz w:val="28"/>
      <w:szCs w:val="28"/>
      <w:lang w:val="es-CO" w:eastAsia="en-U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6F7264"/>
    <w:rPr>
      <w:rFonts w:ascii="Calibri" w:hAnsi="Calibri" w:cs="Times New Roman"/>
      <w:b/>
      <w:bCs/>
      <w:i/>
      <w:iCs/>
      <w:sz w:val="26"/>
      <w:szCs w:val="26"/>
      <w:lang w:val="es-CO" w:eastAsia="en-U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6F7264"/>
    <w:rPr>
      <w:rFonts w:ascii="Calibri" w:hAnsi="Calibri" w:cs="Times New Roman"/>
      <w:b/>
      <w:bCs/>
      <w:lang w:val="es-CO" w:eastAsia="en-U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6F7264"/>
    <w:rPr>
      <w:rFonts w:ascii="Calibri" w:hAnsi="Calibri" w:cs="Times New Roman"/>
      <w:sz w:val="24"/>
      <w:szCs w:val="24"/>
      <w:lang w:val="es-CO" w:eastAsia="en-U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6F7264"/>
    <w:rPr>
      <w:rFonts w:ascii="Calibri" w:hAnsi="Calibri" w:cs="Times New Roman"/>
      <w:i/>
      <w:iCs/>
      <w:sz w:val="24"/>
      <w:szCs w:val="24"/>
      <w:lang w:val="es-CO" w:eastAsia="en-U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F7264"/>
    <w:rPr>
      <w:rFonts w:ascii="Cambria" w:hAnsi="Cambria" w:cs="Times New Roman"/>
      <w:lang w:val="es-CO" w:eastAsia="en-US"/>
    </w:rPr>
  </w:style>
  <w:style w:type="paragraph" w:customStyle="1" w:styleId="Abstract">
    <w:name w:val="Abstract"/>
    <w:basedOn w:val="Normal"/>
    <w:next w:val="Normal"/>
    <w:uiPriority w:val="99"/>
    <w:rsid w:val="00B268B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uiPriority w:val="99"/>
    <w:rsid w:val="00B268B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uiPriority w:val="99"/>
    <w:rsid w:val="00B268B0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uiPriority w:val="99"/>
    <w:qFormat/>
    <w:rsid w:val="00B268B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99"/>
    <w:locked/>
    <w:rsid w:val="006F7264"/>
    <w:rPr>
      <w:rFonts w:ascii="Cambria" w:hAnsi="Cambria" w:cs="Times New Roman"/>
      <w:b/>
      <w:bCs/>
      <w:kern w:val="28"/>
      <w:sz w:val="32"/>
      <w:szCs w:val="32"/>
      <w:lang w:val="es-CO" w:eastAsia="en-US"/>
    </w:rPr>
  </w:style>
  <w:style w:type="paragraph" w:styleId="Textonotapie">
    <w:name w:val="footnote text"/>
    <w:basedOn w:val="Normal"/>
    <w:link w:val="TextonotapieCar"/>
    <w:semiHidden/>
    <w:rsid w:val="00B268B0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semiHidden/>
    <w:locked/>
    <w:rsid w:val="006F7264"/>
    <w:rPr>
      <w:rFonts w:cs="Times New Roman"/>
      <w:sz w:val="20"/>
      <w:szCs w:val="20"/>
      <w:lang w:val="es-CO" w:eastAsia="en-US"/>
    </w:rPr>
  </w:style>
  <w:style w:type="paragraph" w:customStyle="1" w:styleId="References">
    <w:name w:val="References"/>
    <w:basedOn w:val="Normal"/>
    <w:rsid w:val="00B268B0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uiPriority w:val="99"/>
    <w:rsid w:val="00B268B0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uiPriority w:val="99"/>
    <w:semiHidden/>
    <w:rsid w:val="00B268B0"/>
    <w:rPr>
      <w:rFonts w:cs="Times New Roman"/>
      <w:vertAlign w:val="superscript"/>
    </w:rPr>
  </w:style>
  <w:style w:type="paragraph" w:styleId="Piedepgina">
    <w:name w:val="footer"/>
    <w:basedOn w:val="Normal"/>
    <w:link w:val="PiedepginaCar"/>
    <w:uiPriority w:val="99"/>
    <w:rsid w:val="00B268B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6F7264"/>
    <w:rPr>
      <w:rFonts w:cs="Times New Roman"/>
      <w:sz w:val="20"/>
      <w:szCs w:val="20"/>
      <w:lang w:val="es-CO" w:eastAsia="en-US"/>
    </w:rPr>
  </w:style>
  <w:style w:type="paragraph" w:customStyle="1" w:styleId="Text">
    <w:name w:val="Text"/>
    <w:basedOn w:val="Normal"/>
    <w:rsid w:val="00B268B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B268B0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B268B0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uiPriority w:val="99"/>
    <w:rsid w:val="00B268B0"/>
    <w:pPr>
      <w:numPr>
        <w:numId w:val="0"/>
      </w:numPr>
    </w:pPr>
  </w:style>
  <w:style w:type="paragraph" w:styleId="Encabezado">
    <w:name w:val="header"/>
    <w:basedOn w:val="Normal"/>
    <w:link w:val="EncabezadoCar"/>
    <w:uiPriority w:val="99"/>
    <w:rsid w:val="00B268B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6F7264"/>
    <w:rPr>
      <w:rFonts w:cs="Times New Roman"/>
      <w:sz w:val="20"/>
      <w:szCs w:val="20"/>
      <w:lang w:val="es-CO" w:eastAsia="en-US"/>
    </w:rPr>
  </w:style>
  <w:style w:type="paragraph" w:customStyle="1" w:styleId="Equation">
    <w:name w:val="Equation"/>
    <w:basedOn w:val="Normal"/>
    <w:next w:val="Normal"/>
    <w:uiPriority w:val="99"/>
    <w:rsid w:val="00B268B0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uiPriority w:val="99"/>
    <w:rsid w:val="00B268B0"/>
    <w:rPr>
      <w:rFonts w:cs="Times New Roman"/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B268B0"/>
    <w:rPr>
      <w:rFonts w:cs="Times New Roman"/>
      <w:color w:val="800080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B268B0"/>
    <w:pPr>
      <w:ind w:left="630" w:hanging="630"/>
    </w:pPr>
    <w:rPr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6F7264"/>
    <w:rPr>
      <w:rFonts w:cs="Times New Roman"/>
      <w:sz w:val="20"/>
      <w:szCs w:val="20"/>
      <w:lang w:val="es-CO" w:eastAsia="en-US"/>
    </w:rPr>
  </w:style>
  <w:style w:type="character" w:styleId="Nmerodepgina">
    <w:name w:val="page number"/>
    <w:basedOn w:val="Fuentedeprrafopredeter"/>
    <w:uiPriority w:val="99"/>
    <w:rsid w:val="00B268B0"/>
    <w:rPr>
      <w:rFonts w:cs="Times New Roman"/>
    </w:rPr>
  </w:style>
  <w:style w:type="table" w:styleId="Tablaconcuadrcula">
    <w:name w:val="Table Grid"/>
    <w:basedOn w:val="Tablanormal"/>
    <w:uiPriority w:val="59"/>
    <w:rsid w:val="00157746"/>
    <w:pPr>
      <w:autoSpaceDE w:val="0"/>
      <w:autoSpaceDN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DC753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6F7264"/>
    <w:rPr>
      <w:rFonts w:cs="Times New Roman"/>
      <w:sz w:val="20"/>
      <w:szCs w:val="20"/>
      <w:lang w:val="es-CO" w:eastAsia="en-US"/>
    </w:rPr>
  </w:style>
  <w:style w:type="table" w:styleId="Tablaweb1">
    <w:name w:val="Table Web 1"/>
    <w:basedOn w:val="Tablanormal"/>
    <w:uiPriority w:val="99"/>
    <w:rsid w:val="005F1547"/>
    <w:pPr>
      <w:autoSpaceDE w:val="0"/>
      <w:autoSpaceDN w:val="0"/>
    </w:pPr>
    <w:rPr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uiPriority w:val="99"/>
    <w:rsid w:val="005F1547"/>
    <w:pPr>
      <w:autoSpaceDE w:val="0"/>
      <w:autoSpaceDN w:val="0"/>
    </w:pPr>
    <w:rPr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uiPriority w:val="99"/>
    <w:rsid w:val="00566B47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99"/>
    <w:qFormat/>
    <w:rsid w:val="00566B47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566B47"/>
    <w:rPr>
      <w:rFonts w:ascii="Cambria" w:hAnsi="Cambria" w:cs="Times New Roman"/>
      <w:sz w:val="24"/>
      <w:szCs w:val="24"/>
      <w:lang w:val="en-US" w:eastAsia="en-US"/>
    </w:rPr>
  </w:style>
  <w:style w:type="character" w:styleId="nfasis">
    <w:name w:val="Emphasis"/>
    <w:basedOn w:val="Fuentedeprrafopredeter"/>
    <w:uiPriority w:val="99"/>
    <w:qFormat/>
    <w:rsid w:val="00566B47"/>
    <w:rPr>
      <w:rFonts w:cs="Times New Roman"/>
      <w:i/>
      <w:iCs/>
    </w:rPr>
  </w:style>
  <w:style w:type="paragraph" w:styleId="Textodeglobo">
    <w:name w:val="Balloon Text"/>
    <w:basedOn w:val="Normal"/>
    <w:link w:val="TextodegloboCar"/>
    <w:uiPriority w:val="99"/>
    <w:rsid w:val="006359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635905"/>
    <w:rPr>
      <w:rFonts w:ascii="Tahoma" w:hAnsi="Tahoma" w:cs="Tahoma"/>
      <w:sz w:val="16"/>
      <w:szCs w:val="16"/>
      <w:lang w:val="es-CO" w:eastAsia="en-US"/>
    </w:rPr>
  </w:style>
  <w:style w:type="paragraph" w:styleId="Prrafodelista">
    <w:name w:val="List Paragraph"/>
    <w:basedOn w:val="Normal"/>
    <w:uiPriority w:val="34"/>
    <w:qFormat/>
    <w:rsid w:val="005428CA"/>
    <w:pPr>
      <w:autoSpaceDE/>
      <w:autoSpaceDN/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"/>
    </w:rPr>
  </w:style>
  <w:style w:type="paragraph" w:styleId="NormalWeb">
    <w:name w:val="Normal (Web)"/>
    <w:basedOn w:val="Normal"/>
    <w:uiPriority w:val="99"/>
    <w:rsid w:val="0034737C"/>
    <w:pPr>
      <w:autoSpaceDE/>
      <w:autoSpaceDN/>
      <w:spacing w:before="100" w:beforeAutospacing="1" w:after="100" w:afterAutospacing="1"/>
    </w:pPr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9728C"/>
    <w:rPr>
      <w:rFonts w:cs="Times New Roman"/>
      <w:color w:val="808080"/>
    </w:rPr>
  </w:style>
  <w:style w:type="numbering" w:customStyle="1" w:styleId="Estilo1">
    <w:name w:val="Estilo1"/>
    <w:rsid w:val="00251E34"/>
    <w:pPr>
      <w:numPr>
        <w:numId w:val="4"/>
      </w:numPr>
    </w:pPr>
  </w:style>
  <w:style w:type="character" w:customStyle="1" w:styleId="apple-style-span">
    <w:name w:val="apple-style-span"/>
    <w:basedOn w:val="Fuentedeprrafopredeter"/>
    <w:rsid w:val="00CD06E1"/>
  </w:style>
  <w:style w:type="paragraph" w:styleId="Sinespaciado">
    <w:name w:val="No Spacing"/>
    <w:uiPriority w:val="1"/>
    <w:qFormat/>
    <w:rsid w:val="002837D3"/>
    <w:rPr>
      <w:rFonts w:ascii="Calibri" w:eastAsia="Calibri" w:hAnsi="Calibri"/>
      <w:lang w:val="es-C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6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%20Pablo\Desktop\Lab_Sistemas_Digitales_Plantill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63419-EA62-48EB-B283-3D073922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Lab_Sistemas_Digitales_Plantilla.dotx</Template>
  <TotalTime>3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Usuario</dc:creator>
  <cp:keywords/>
  <dc:description/>
  <cp:lastModifiedBy>Juan Diego Baez Guerrero</cp:lastModifiedBy>
  <cp:revision>2</cp:revision>
  <cp:lastPrinted>2010-05-24T18:02:00Z</cp:lastPrinted>
  <dcterms:created xsi:type="dcterms:W3CDTF">2025-02-19T00:19:00Z</dcterms:created>
  <dcterms:modified xsi:type="dcterms:W3CDTF">2025-02-19T00:19:00Z</dcterms:modified>
</cp:coreProperties>
</file>